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6ADF94" w14:textId="77777777" w:rsidR="00997BAC" w:rsidRDefault="00F30F05">
      <w:r>
        <w:t>Vaibhav Shekhar Dave</w:t>
      </w:r>
    </w:p>
    <w:p w14:paraId="381018D8" w14:textId="77777777" w:rsidR="00997BAC" w:rsidRDefault="00F30F05">
      <w:r>
        <w:t xml:space="preserve">Large Scale Parallel Data Processing </w:t>
      </w:r>
    </w:p>
    <w:p w14:paraId="5C95D57B" w14:textId="77777777" w:rsidR="00997BAC" w:rsidRDefault="00F30F05">
      <w:r>
        <w:t>HW-2 Report</w:t>
      </w:r>
    </w:p>
    <w:p w14:paraId="7B2BC6AB" w14:textId="77777777" w:rsidR="00997BAC" w:rsidRDefault="00997BAC"/>
    <w:p w14:paraId="5971790B" w14:textId="77777777" w:rsidR="00997BAC" w:rsidRDefault="00F30F05">
      <w:proofErr w:type="spellStart"/>
      <w:r>
        <w:t>Git</w:t>
      </w:r>
      <w:proofErr w:type="spellEnd"/>
      <w:r>
        <w:t xml:space="preserve"> repo:</w:t>
      </w:r>
    </w:p>
    <w:p w14:paraId="713D7CA0" w14:textId="77777777" w:rsidR="00997BAC" w:rsidRDefault="00591502">
      <w:hyperlink r:id="rId5" w:history="1">
        <w:r w:rsidR="00F30F05">
          <w:rPr>
            <w:rStyle w:val="Hyperlink"/>
          </w:rPr>
          <w:t>https://github.ccs.neu.edu/vaibhavdave5/parallelDataProcessing/tree/master/SocialTraingle</w:t>
        </w:r>
      </w:hyperlink>
    </w:p>
    <w:p w14:paraId="5EE2F9F6" w14:textId="77777777" w:rsidR="00997BAC" w:rsidRDefault="00997BAC"/>
    <w:p w14:paraId="449C4BAD" w14:textId="77777777" w:rsidR="00997BAC" w:rsidRDefault="00997BAC"/>
    <w:p w14:paraId="3B10089C" w14:textId="77777777" w:rsidR="00997BAC" w:rsidRDefault="00F30F05">
      <w:r>
        <w:rPr>
          <w:b/>
          <w:bCs/>
        </w:rPr>
        <w:t>Implementation:</w:t>
      </w:r>
    </w:p>
    <w:p w14:paraId="71271D90" w14:textId="77777777" w:rsidR="00997BAC" w:rsidRDefault="00997BAC">
      <w:pPr>
        <w:rPr>
          <w:b/>
          <w:bCs/>
        </w:rPr>
      </w:pPr>
    </w:p>
    <w:p w14:paraId="04A615CD" w14:textId="77777777" w:rsidR="00997BAC" w:rsidRDefault="00F30F05">
      <w:proofErr w:type="spellStart"/>
      <w:r>
        <w:rPr>
          <w:b/>
          <w:bCs/>
        </w:rPr>
        <w:t>Psuedo</w:t>
      </w:r>
      <w:proofErr w:type="spellEnd"/>
      <w:r>
        <w:rPr>
          <w:b/>
          <w:bCs/>
        </w:rPr>
        <w:t xml:space="preserve"> Code:</w:t>
      </w:r>
    </w:p>
    <w:p w14:paraId="729F0FF1" w14:textId="77777777" w:rsidR="00997BAC" w:rsidRDefault="00997BAC">
      <w:pPr>
        <w:rPr>
          <w:b/>
          <w:bCs/>
        </w:rPr>
      </w:pPr>
    </w:p>
    <w:p w14:paraId="5B3392C6" w14:textId="6D16D05F" w:rsidR="00997BAC" w:rsidRDefault="00F30F05">
      <w:r>
        <w:rPr>
          <w:u w:val="single"/>
        </w:rPr>
        <w:t>1) Reduce-side Join with Max filter</w:t>
      </w:r>
      <w:r w:rsidR="00AF3D15">
        <w:rPr>
          <w:u w:val="single"/>
        </w:rPr>
        <w:t xml:space="preserve"> - </w:t>
      </w:r>
      <w:r w:rsidR="00AF3D15" w:rsidRPr="00AF3D15">
        <w:rPr>
          <w:u w:val="single"/>
        </w:rPr>
        <w:t>https://github.ccs.neu.edu/vaibhavdave5/parallelDataProcessing/blob/master/SocialTraingle/MR-Demo/src/main/java/wc/TriangleCount.java</w:t>
      </w:r>
    </w:p>
    <w:p w14:paraId="6492AA71" w14:textId="77777777" w:rsidR="00997BAC" w:rsidRDefault="00997BAC">
      <w:pPr>
        <w:rPr>
          <w:u w:val="single"/>
        </w:rPr>
      </w:pPr>
    </w:p>
    <w:p w14:paraId="69A19C32" w14:textId="77777777" w:rsidR="00997BAC" w:rsidRDefault="00F30F05">
      <w:r>
        <w:t xml:space="preserve">Let the data set be key value pair </w:t>
      </w:r>
      <w:proofErr w:type="gramStart"/>
      <w:r>
        <w:t>for(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followerID</w:t>
      </w:r>
      <w:proofErr w:type="spellEnd"/>
      <w:r>
        <w:t xml:space="preserve">) </w:t>
      </w:r>
      <w:proofErr w:type="spellStart"/>
      <w:r>
        <w:t>represenated</w:t>
      </w:r>
      <w:proofErr w:type="spellEnd"/>
      <w:r>
        <w:t xml:space="preserve"> by each row.</w:t>
      </w:r>
    </w:p>
    <w:p w14:paraId="77F2209F" w14:textId="77777777" w:rsidR="00997BAC" w:rsidRDefault="00997BAC"/>
    <w:p w14:paraId="1EDA7AA3" w14:textId="77777777" w:rsidR="00997BAC" w:rsidRDefault="00F30F05">
      <w:r>
        <w:t>---------------------------------------------------------------------------------------------------------</w:t>
      </w:r>
    </w:p>
    <w:p w14:paraId="3E9F70E5" w14:textId="77777777" w:rsidR="00997BAC" w:rsidRDefault="00F30F05">
      <w:r>
        <w:t>Map1 for finding Single Path</w:t>
      </w:r>
    </w:p>
    <w:p w14:paraId="05BAC515" w14:textId="77777777" w:rsidR="00997BAC" w:rsidRDefault="00F30F05">
      <w:r>
        <w:t xml:space="preserve">  </w:t>
      </w:r>
    </w:p>
    <w:p w14:paraId="69275978" w14:textId="77777777" w:rsidR="00997BAC" w:rsidRDefault="00F30F05"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) &lt; </w:t>
      </w:r>
      <w:proofErr w:type="spellStart"/>
      <w:r>
        <w:rPr>
          <w:rFonts w:ascii="Monospace" w:hAnsi="Monospace"/>
          <w:b/>
          <w:i/>
          <w:color w:val="0000C0"/>
          <w:sz w:val="20"/>
        </w:rPr>
        <w:t>maxFilter</w:t>
      </w:r>
      <w:proofErr w:type="spellEnd"/>
      <w:r>
        <w:rPr>
          <w:rFonts w:ascii="Monospace" w:hAnsi="Monospace"/>
          <w:color w:val="000000"/>
          <w:sz w:val="20"/>
        </w:rPr>
        <w:t xml:space="preserve"> &amp;&amp; follower &lt;</w:t>
      </w:r>
      <w:proofErr w:type="spellStart"/>
      <w:r>
        <w:rPr>
          <w:rFonts w:ascii="Monospace" w:hAnsi="Monospace"/>
          <w:b/>
          <w:i/>
          <w:color w:val="0000C0"/>
          <w:sz w:val="20"/>
        </w:rPr>
        <w:t>maxFilter</w:t>
      </w:r>
      <w:proofErr w:type="spellEnd"/>
      <w:proofErr w:type="gramStart"/>
      <w:r>
        <w:rPr>
          <w:rFonts w:ascii="Monospace" w:hAnsi="Monospace"/>
          <w:color w:val="000000"/>
          <w:sz w:val="20"/>
        </w:rPr>
        <w:t>){</w:t>
      </w:r>
      <w:proofErr w:type="gramEnd"/>
    </w:p>
    <w:p w14:paraId="25A03C31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14:paraId="0F31F759" w14:textId="77777777" w:rsidR="00997BAC" w:rsidRDefault="00F30F05">
      <w:proofErr w:type="gramStart"/>
      <w:r>
        <w:t xml:space="preserve">emit( </w:t>
      </w:r>
      <w:proofErr w:type="spellStart"/>
      <w:r>
        <w:t>userID</w:t>
      </w:r>
      <w:proofErr w:type="spellEnd"/>
      <w:proofErr w:type="gramEnd"/>
      <w:r>
        <w:t>, “</w:t>
      </w:r>
      <w:proofErr w:type="spellStart"/>
      <w:r>
        <w:t>userid</w:t>
      </w:r>
      <w:proofErr w:type="spellEnd"/>
      <w:r>
        <w:t xml:space="preserve">” - “follower”- “from”) </w:t>
      </w:r>
    </w:p>
    <w:p w14:paraId="0AEAD91E" w14:textId="77777777" w:rsidR="00997BAC" w:rsidRDefault="00F30F05">
      <w:proofErr w:type="gramStart"/>
      <w:r>
        <w:t xml:space="preserve">emit( </w:t>
      </w:r>
      <w:proofErr w:type="spellStart"/>
      <w:r>
        <w:t>followerID</w:t>
      </w:r>
      <w:proofErr w:type="spellEnd"/>
      <w:proofErr w:type="gramEnd"/>
      <w:r>
        <w:t>, “</w:t>
      </w:r>
      <w:proofErr w:type="spellStart"/>
      <w:r>
        <w:t>userid</w:t>
      </w:r>
      <w:proofErr w:type="spellEnd"/>
      <w:r>
        <w:t>” - “follower”- “to”)</w:t>
      </w:r>
    </w:p>
    <w:p w14:paraId="6E9807D2" w14:textId="77777777" w:rsidR="00997BAC" w:rsidRDefault="00997BAC"/>
    <w:p w14:paraId="5970FEC5" w14:textId="77777777" w:rsidR="00997BAC" w:rsidRDefault="00F30F05">
      <w:r>
        <w:t>}</w:t>
      </w:r>
    </w:p>
    <w:p w14:paraId="5EEAB297" w14:textId="77777777" w:rsidR="00997BAC" w:rsidRDefault="00997BAC"/>
    <w:p w14:paraId="6CD241B0" w14:textId="77777777" w:rsidR="00997BAC" w:rsidRDefault="00F30F05">
      <w:r>
        <w:t>----------------------------------------------------------------------------------------------------------</w:t>
      </w:r>
    </w:p>
    <w:p w14:paraId="592F0049" w14:textId="77777777" w:rsidR="00997BAC" w:rsidRDefault="00F30F05">
      <w:r>
        <w:t>Reducer1 for Path2 – Partitioned by keys</w:t>
      </w:r>
    </w:p>
    <w:p w14:paraId="7B2ADA64" w14:textId="77777777" w:rsidR="00997BAC" w:rsidRDefault="00997BAC"/>
    <w:p w14:paraId="3609216B" w14:textId="77777777" w:rsidR="00997BAC" w:rsidRDefault="00F30F05">
      <w:r>
        <w:t>Collect all to-s and from in two different lists namely to and from.</w:t>
      </w:r>
    </w:p>
    <w:p w14:paraId="1753DFB7" w14:textId="77777777" w:rsidR="00997BAC" w:rsidRDefault="00997BAC"/>
    <w:p w14:paraId="07BA1ACB" w14:textId="77777777" w:rsidR="00997BAC" w:rsidRDefault="00F30F05">
      <w:r>
        <w:t xml:space="preserve">As the key is </w:t>
      </w:r>
      <w:proofErr w:type="gramStart"/>
      <w:r>
        <w:t>same</w:t>
      </w:r>
      <w:proofErr w:type="gramEnd"/>
      <w:r>
        <w:t xml:space="preserve"> we the follower info for a particular user in from list</w:t>
      </w:r>
    </w:p>
    <w:p w14:paraId="09A290C7" w14:textId="77777777" w:rsidR="00997BAC" w:rsidRDefault="00F30F05">
      <w:r>
        <w:t xml:space="preserve">and the information about whom a </w:t>
      </w:r>
      <w:proofErr w:type="gramStart"/>
      <w:r>
        <w:t>particular user</w:t>
      </w:r>
      <w:proofErr w:type="gramEnd"/>
      <w:r>
        <w:t xml:space="preserve"> follows in to List.</w:t>
      </w:r>
    </w:p>
    <w:p w14:paraId="3C98CA28" w14:textId="77777777" w:rsidR="00997BAC" w:rsidRDefault="00997BAC"/>
    <w:p w14:paraId="4C902C49" w14:textId="77777777" w:rsidR="00997BAC" w:rsidRDefault="00F30F05"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(Text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fromEdge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from</w:t>
      </w:r>
      <w:r>
        <w:rPr>
          <w:rFonts w:ascii="Monospace" w:hAnsi="Monospace"/>
          <w:color w:val="000000"/>
          <w:sz w:val="20"/>
        </w:rPr>
        <w:t>) {</w:t>
      </w:r>
    </w:p>
    <w:p w14:paraId="51FFB87F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(Text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toEdge</w:t>
      </w:r>
      <w:proofErr w:type="spellEnd"/>
      <w:r>
        <w:rPr>
          <w:rFonts w:ascii="Monospace" w:hAnsi="Monospace"/>
          <w:color w:val="000000"/>
          <w:sz w:val="20"/>
        </w:rPr>
        <w:t xml:space="preserve"> :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</w:t>
      </w:r>
      <w:r>
        <w:rPr>
          <w:rFonts w:ascii="Monospace" w:hAnsi="Monospace"/>
          <w:color w:val="000000"/>
          <w:sz w:val="20"/>
        </w:rPr>
        <w:t>) {</w:t>
      </w:r>
    </w:p>
    <w:p w14:paraId="5A55C105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from is a-&gt;b and </w:t>
      </w:r>
      <w:proofErr w:type="spellStart"/>
      <w:r>
        <w:rPr>
          <w:rFonts w:ascii="Monospace" w:hAnsi="Monospace"/>
          <w:color w:val="3F7F5F"/>
          <w:sz w:val="20"/>
        </w:rPr>
        <w:t>toEdge</w:t>
      </w:r>
      <w:proofErr w:type="spellEnd"/>
      <w:r>
        <w:rPr>
          <w:rFonts w:ascii="Monospace" w:hAnsi="Monospace"/>
          <w:color w:val="3F7F5F"/>
          <w:sz w:val="20"/>
        </w:rPr>
        <w:t xml:space="preserve"> is b-&gt;c</w:t>
      </w:r>
    </w:p>
    <w:p w14:paraId="26DAB156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proofErr w:type="gramStart"/>
      <w:r>
        <w:rPr>
          <w:rFonts w:ascii="Monospace" w:hAnsi="Monospace"/>
          <w:color w:val="3F7F5F"/>
          <w:sz w:val="20"/>
        </w:rPr>
        <w:t>So</w:t>
      </w:r>
      <w:proofErr w:type="gramEnd"/>
      <w:r>
        <w:rPr>
          <w:rFonts w:ascii="Monospace" w:hAnsi="Monospace"/>
          <w:color w:val="3F7F5F"/>
          <w:sz w:val="20"/>
        </w:rPr>
        <w:t xml:space="preserve"> we want to emit a-&gt;c</w:t>
      </w:r>
    </w:p>
    <w:p w14:paraId="2ED205E3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4A38A08B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6A3E3E"/>
          <w:sz w:val="20"/>
        </w:rPr>
        <w:t>context</w:t>
      </w:r>
      <w:r>
        <w:rPr>
          <w:rFonts w:ascii="Monospace" w:hAnsi="Monospace"/>
          <w:color w:val="000000"/>
          <w:sz w:val="20"/>
        </w:rPr>
        <w:t>.write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Text(</w:t>
      </w:r>
      <w:proofErr w:type="spellStart"/>
      <w:r>
        <w:rPr>
          <w:rFonts w:ascii="Monospace" w:hAnsi="Monospace"/>
          <w:color w:val="6A3E3E"/>
          <w:sz w:val="20"/>
        </w:rPr>
        <w:t>toEdge</w:t>
      </w:r>
      <w:r>
        <w:rPr>
          <w:rFonts w:ascii="Monospace" w:hAnsi="Monospace"/>
          <w:color w:val="000000"/>
          <w:sz w:val="20"/>
        </w:rPr>
        <w:t>.toString</w:t>
      </w:r>
      <w:proofErr w:type="spellEnd"/>
      <w:r>
        <w:rPr>
          <w:rFonts w:ascii="Monospace" w:hAnsi="Monospace"/>
          <w:color w:val="000000"/>
          <w:sz w:val="20"/>
        </w:rPr>
        <w:t>().split(</w:t>
      </w:r>
      <w:r>
        <w:rPr>
          <w:rFonts w:ascii="Monospace" w:hAnsi="Monospace"/>
          <w:color w:val="2A00FF"/>
          <w:sz w:val="20"/>
        </w:rPr>
        <w:t>"-"</w:t>
      </w:r>
      <w:r>
        <w:rPr>
          <w:rFonts w:ascii="Monospace" w:hAnsi="Monospace"/>
          <w:color w:val="000000"/>
          <w:sz w:val="20"/>
        </w:rPr>
        <w:t xml:space="preserve">)[0]) ,    </w:t>
      </w:r>
      <w:r>
        <w:rPr>
          <w:rFonts w:ascii="Monospace" w:hAnsi="Monospace"/>
          <w:color w:val="3F7F5F"/>
          <w:sz w:val="20"/>
        </w:rPr>
        <w:t>// a</w:t>
      </w:r>
    </w:p>
    <w:p w14:paraId="7973CE7B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Text(</w:t>
      </w:r>
      <w:proofErr w:type="spellStart"/>
      <w:proofErr w:type="gramEnd"/>
      <w:r>
        <w:rPr>
          <w:rFonts w:ascii="Monospace" w:hAnsi="Monospace"/>
          <w:color w:val="6A3E3E"/>
          <w:sz w:val="20"/>
        </w:rPr>
        <w:t>fromEdge</w:t>
      </w:r>
      <w:r>
        <w:rPr>
          <w:rFonts w:ascii="Monospace" w:hAnsi="Monospace"/>
          <w:color w:val="000000"/>
          <w:sz w:val="20"/>
        </w:rPr>
        <w:t>.toString</w:t>
      </w:r>
      <w:proofErr w:type="spellEnd"/>
      <w:r>
        <w:rPr>
          <w:rFonts w:ascii="Monospace" w:hAnsi="Monospace"/>
          <w:color w:val="000000"/>
          <w:sz w:val="20"/>
        </w:rPr>
        <w:t>().split(</w:t>
      </w:r>
      <w:r>
        <w:rPr>
          <w:rFonts w:ascii="Monospace" w:hAnsi="Monospace"/>
          <w:color w:val="2A00FF"/>
          <w:sz w:val="20"/>
        </w:rPr>
        <w:t>"-"</w:t>
      </w:r>
      <w:r>
        <w:rPr>
          <w:rFonts w:ascii="Monospace" w:hAnsi="Monospace"/>
          <w:color w:val="000000"/>
          <w:sz w:val="20"/>
        </w:rPr>
        <w:t xml:space="preserve">)[1]));  </w:t>
      </w:r>
      <w:r>
        <w:rPr>
          <w:rFonts w:ascii="Monospace" w:hAnsi="Monospace"/>
          <w:color w:val="3F7F5F"/>
          <w:sz w:val="20"/>
        </w:rPr>
        <w:t>// c</w:t>
      </w:r>
    </w:p>
    <w:p w14:paraId="6AC54AA7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2DCDE02E" w14:textId="77777777" w:rsidR="00997BAC" w:rsidRDefault="00F30F05">
      <w:r>
        <w:rPr>
          <w:rFonts w:ascii="Monospace" w:hAnsi="Monospace"/>
          <w:color w:val="000000"/>
          <w:sz w:val="20"/>
        </w:rPr>
        <w:t xml:space="preserve"> }</w:t>
      </w:r>
    </w:p>
    <w:p w14:paraId="4E1E13C2" w14:textId="77777777" w:rsidR="00997BAC" w:rsidRDefault="00997BAC"/>
    <w:p w14:paraId="72E8EB84" w14:textId="77777777" w:rsidR="00997BAC" w:rsidRDefault="00997BAC"/>
    <w:p w14:paraId="6CA01253" w14:textId="77777777" w:rsidR="00997BAC" w:rsidRDefault="00997BAC"/>
    <w:p w14:paraId="53EBDF3B" w14:textId="77777777" w:rsidR="00997BAC" w:rsidRDefault="00997BAC"/>
    <w:p w14:paraId="1ADFB5A0" w14:textId="77777777" w:rsidR="00997BAC" w:rsidRDefault="00997BAC"/>
    <w:p w14:paraId="134770C7" w14:textId="77777777" w:rsidR="00997BAC" w:rsidRDefault="00997BAC"/>
    <w:p w14:paraId="3A72149E" w14:textId="77777777" w:rsidR="00997BAC" w:rsidRDefault="00997BAC"/>
    <w:p w14:paraId="458DCA7D" w14:textId="77777777" w:rsidR="00997BAC" w:rsidRDefault="00F30F05">
      <w:r>
        <w:t>---------------------------------------------------------------------------------------------------------</w:t>
      </w:r>
    </w:p>
    <w:p w14:paraId="6B9DF61F" w14:textId="77777777" w:rsidR="00997BAC" w:rsidRDefault="00F30F05">
      <w:r>
        <w:t>Map 2.1 – reiterates through the database to make a to List</w:t>
      </w:r>
    </w:p>
    <w:p w14:paraId="25F805DD" w14:textId="77777777" w:rsidR="00997BAC" w:rsidRDefault="00F30F05"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) &lt; </w:t>
      </w:r>
      <w:proofErr w:type="spellStart"/>
      <w:r>
        <w:rPr>
          <w:rFonts w:ascii="Monospace" w:hAnsi="Monospace"/>
          <w:b/>
          <w:i/>
          <w:color w:val="0000C0"/>
          <w:sz w:val="20"/>
        </w:rPr>
        <w:t>maxFilter</w:t>
      </w:r>
      <w:proofErr w:type="spellEnd"/>
      <w:r>
        <w:rPr>
          <w:rFonts w:ascii="Monospace" w:hAnsi="Monospace"/>
          <w:color w:val="000000"/>
          <w:sz w:val="20"/>
        </w:rPr>
        <w:t xml:space="preserve"> &amp;&amp; follower &lt;</w:t>
      </w:r>
      <w:proofErr w:type="spellStart"/>
      <w:r>
        <w:rPr>
          <w:rFonts w:ascii="Monospace" w:hAnsi="Monospace"/>
          <w:b/>
          <w:i/>
          <w:color w:val="0000C0"/>
          <w:sz w:val="20"/>
        </w:rPr>
        <w:t>maxFilter</w:t>
      </w:r>
      <w:proofErr w:type="spellEnd"/>
      <w:proofErr w:type="gramStart"/>
      <w:r>
        <w:rPr>
          <w:rFonts w:ascii="Monospace" w:hAnsi="Monospace"/>
          <w:color w:val="000000"/>
          <w:sz w:val="20"/>
        </w:rPr>
        <w:t>){</w:t>
      </w:r>
      <w:proofErr w:type="gramEnd"/>
    </w:p>
    <w:p w14:paraId="3705B9D7" w14:textId="77777777" w:rsidR="00997BAC" w:rsidRDefault="00F30F05">
      <w:r>
        <w:t>for each record emit (follower+”</w:t>
      </w:r>
      <w:proofErr w:type="gramStart"/>
      <w:r>
        <w:t>-”+</w:t>
      </w:r>
      <w:proofErr w:type="spellStart"/>
      <w:proofErr w:type="gramEnd"/>
      <w:r>
        <w:t>userID</w:t>
      </w:r>
      <w:proofErr w:type="spellEnd"/>
      <w:r>
        <w:t>, “to”)</w:t>
      </w:r>
    </w:p>
    <w:p w14:paraId="71B73CAD" w14:textId="77777777" w:rsidR="00997BAC" w:rsidRDefault="00F30F05">
      <w:r>
        <w:t>}</w:t>
      </w:r>
    </w:p>
    <w:p w14:paraId="1D9FB54E" w14:textId="77777777" w:rsidR="00997BAC" w:rsidRDefault="00997BAC"/>
    <w:p w14:paraId="12FB3FF0" w14:textId="77777777" w:rsidR="00997BAC" w:rsidRDefault="00F30F05">
      <w:r>
        <w:t>-----------------------------------------------------------------------------------------------------------</w:t>
      </w:r>
    </w:p>
    <w:p w14:paraId="4BD0A26B" w14:textId="77777777" w:rsidR="00997BAC" w:rsidRDefault="00F30F05">
      <w:r>
        <w:t>Map 2.2 – iterates through the reduce1 output to make a Path2List List</w:t>
      </w:r>
    </w:p>
    <w:p w14:paraId="1DF3C09C" w14:textId="77777777" w:rsidR="00997BAC" w:rsidRDefault="00F30F05">
      <w:r>
        <w:t xml:space="preserve">Let the output of reduce1 </w:t>
      </w:r>
      <w:proofErr w:type="spellStart"/>
      <w:r>
        <w:t>br</w:t>
      </w:r>
      <w:proofErr w:type="spellEnd"/>
      <w:r>
        <w:t xml:space="preserve"> in the format 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2B30DD11" w14:textId="77777777" w:rsidR="00997BAC" w:rsidRDefault="00997BAC"/>
    <w:p w14:paraId="0C9D9817" w14:textId="77777777" w:rsidR="00997BAC" w:rsidRDefault="00F30F05">
      <w:r>
        <w:t>for each row</w:t>
      </w:r>
    </w:p>
    <w:p w14:paraId="14E065B4" w14:textId="77777777" w:rsidR="00997BAC" w:rsidRDefault="00F30F05">
      <w:proofErr w:type="gramStart"/>
      <w:r>
        <w:t>emit(</w:t>
      </w:r>
      <w:proofErr w:type="gramEnd"/>
      <w:r>
        <w:t>a+”-”+b, from)</w:t>
      </w:r>
    </w:p>
    <w:p w14:paraId="7FAA5878" w14:textId="77777777" w:rsidR="00997BAC" w:rsidRDefault="00997BAC">
      <w:pPr>
        <w:pBdr>
          <w:top w:val="none" w:sz="0" w:space="0" w:color="000000"/>
          <w:left w:val="none" w:sz="0" w:space="0" w:color="000000"/>
          <w:bottom w:val="none" w:sz="1" w:space="2" w:color="000000"/>
          <w:right w:val="none" w:sz="0" w:space="0" w:color="000000"/>
        </w:pBdr>
      </w:pPr>
    </w:p>
    <w:p w14:paraId="4510E8A2" w14:textId="77777777" w:rsidR="00997BAC" w:rsidRDefault="00997BAC"/>
    <w:p w14:paraId="34B95E34" w14:textId="77777777" w:rsidR="00997BAC" w:rsidRDefault="00F30F05">
      <w:r>
        <w:t xml:space="preserve">Final Reducer: Partitioned by keys </w:t>
      </w:r>
    </w:p>
    <w:p w14:paraId="465FB214" w14:textId="77777777" w:rsidR="00997BAC" w:rsidRDefault="00997BAC"/>
    <w:p w14:paraId="603F8427" w14:textId="77777777" w:rsidR="00997BAC" w:rsidRDefault="00F30F05">
      <w:r>
        <w:t>Takes input from output of Map2.1 and Map2.2</w:t>
      </w:r>
    </w:p>
    <w:p w14:paraId="7FBDB2AB" w14:textId="77777777" w:rsidR="00997BAC" w:rsidRDefault="00997BAC"/>
    <w:p w14:paraId="2B7C368B" w14:textId="77777777" w:rsidR="00997BAC" w:rsidRDefault="00F30F05">
      <w:r>
        <w:t>For every row</w:t>
      </w:r>
    </w:p>
    <w:p w14:paraId="5745460A" w14:textId="77777777" w:rsidR="00997BAC" w:rsidRDefault="00997BAC"/>
    <w:p w14:paraId="179CDBC8" w14:textId="77777777" w:rsidR="00997BAC" w:rsidRDefault="00F30F05">
      <w:r>
        <w:t xml:space="preserve">Calculate number of </w:t>
      </w:r>
      <w:proofErr w:type="spellStart"/>
      <w:r>
        <w:t>Tos</w:t>
      </w:r>
      <w:proofErr w:type="spellEnd"/>
      <w:r>
        <w:t xml:space="preserve"> and number of </w:t>
      </w:r>
      <w:proofErr w:type="spellStart"/>
      <w:r>
        <w:t>froms</w:t>
      </w:r>
      <w:proofErr w:type="spellEnd"/>
    </w:p>
    <w:p w14:paraId="77A83B94" w14:textId="77777777" w:rsidR="00997BAC" w:rsidRDefault="00997BAC"/>
    <w:p w14:paraId="0C029840" w14:textId="77777777" w:rsidR="00997BAC" w:rsidRDefault="00F30F05">
      <w:r>
        <w:t xml:space="preserve">So </w:t>
      </w:r>
      <w:proofErr w:type="spellStart"/>
      <w:proofErr w:type="gramStart"/>
      <w:r>
        <w:t>To.count</w:t>
      </w:r>
      <w:proofErr w:type="spellEnd"/>
      <w:proofErr w:type="gramEnd"/>
      <w:r>
        <w:t xml:space="preserve"> &gt; 0</w:t>
      </w:r>
    </w:p>
    <w:p w14:paraId="5A978FE9" w14:textId="77777777" w:rsidR="00997BAC" w:rsidRDefault="00F30F05">
      <w:r>
        <w:t xml:space="preserve">There is path between that means we have completed the </w:t>
      </w:r>
      <w:proofErr w:type="spellStart"/>
      <w:r>
        <w:t>traingle</w:t>
      </w:r>
      <w:proofErr w:type="spellEnd"/>
      <w:r>
        <w:t xml:space="preserve"> </w:t>
      </w:r>
    </w:p>
    <w:p w14:paraId="0378D47C" w14:textId="77777777" w:rsidR="00997BAC" w:rsidRDefault="00F30F05">
      <w:r>
        <w:t xml:space="preserve">and add the number of </w:t>
      </w:r>
      <w:proofErr w:type="spellStart"/>
      <w:r>
        <w:t>fromCounts</w:t>
      </w:r>
      <w:proofErr w:type="spellEnd"/>
      <w:r>
        <w:t xml:space="preserve"> to the main count (global variable).</w:t>
      </w:r>
    </w:p>
    <w:p w14:paraId="4D7C4FAB" w14:textId="77777777" w:rsidR="00997BAC" w:rsidRDefault="00997BAC"/>
    <w:p w14:paraId="35093CEC" w14:textId="77777777" w:rsidR="00997BAC" w:rsidRDefault="00F30F05">
      <w:r>
        <w:t>---------------------------------------------------------------------------------------------------------</w:t>
      </w:r>
    </w:p>
    <w:p w14:paraId="3E72EF7E" w14:textId="77777777" w:rsidR="00997BAC" w:rsidRDefault="00997BAC"/>
    <w:p w14:paraId="5A5A92BB" w14:textId="77777777" w:rsidR="00997BAC" w:rsidRDefault="00997BAC"/>
    <w:p w14:paraId="5FBC0798" w14:textId="77777777" w:rsidR="00997BAC" w:rsidRDefault="00997BAC"/>
    <w:p w14:paraId="4B7C2F21" w14:textId="77777777" w:rsidR="00997BAC" w:rsidRDefault="00997BAC"/>
    <w:p w14:paraId="7628E7D1" w14:textId="77777777" w:rsidR="00997BAC" w:rsidRDefault="00997BAC"/>
    <w:p w14:paraId="1A522D2C" w14:textId="77777777" w:rsidR="00997BAC" w:rsidRDefault="00997BAC"/>
    <w:p w14:paraId="5D9BA85B" w14:textId="77777777" w:rsidR="00997BAC" w:rsidRDefault="00997BAC"/>
    <w:p w14:paraId="37968DD1" w14:textId="77777777" w:rsidR="00997BAC" w:rsidRDefault="00997BAC"/>
    <w:p w14:paraId="25CB4DD7" w14:textId="77777777" w:rsidR="00997BAC" w:rsidRDefault="00997BAC"/>
    <w:p w14:paraId="0375EC74" w14:textId="77777777" w:rsidR="00997BAC" w:rsidRDefault="00997BAC"/>
    <w:p w14:paraId="5DFCCC38" w14:textId="77777777" w:rsidR="00997BAC" w:rsidRDefault="00997BAC"/>
    <w:p w14:paraId="46337562" w14:textId="77777777" w:rsidR="00997BAC" w:rsidRDefault="00997BAC"/>
    <w:p w14:paraId="3F2AFFCD" w14:textId="77777777" w:rsidR="00997BAC" w:rsidRDefault="00997BAC"/>
    <w:p w14:paraId="6FA43516" w14:textId="77777777" w:rsidR="00997BAC" w:rsidRDefault="00997BAC"/>
    <w:p w14:paraId="09957020" w14:textId="77777777" w:rsidR="00997BAC" w:rsidRDefault="00997BAC"/>
    <w:p w14:paraId="44FB3B17" w14:textId="77777777" w:rsidR="00997BAC" w:rsidRDefault="00997BAC"/>
    <w:p w14:paraId="7516B56C" w14:textId="77777777" w:rsidR="00997BAC" w:rsidRDefault="00997BAC"/>
    <w:p w14:paraId="033AE8CC" w14:textId="240679EC" w:rsidR="00997BAC" w:rsidRDefault="00997BAC"/>
    <w:p w14:paraId="2780289B" w14:textId="7AA27BED" w:rsidR="00A96ABB" w:rsidRDefault="00A96ABB"/>
    <w:p w14:paraId="46792716" w14:textId="30DD57BA" w:rsidR="00A96ABB" w:rsidRDefault="00A96ABB"/>
    <w:p w14:paraId="367B4127" w14:textId="317F530E" w:rsidR="00A96ABB" w:rsidRDefault="00A96ABB"/>
    <w:p w14:paraId="7CA20A69" w14:textId="77777777" w:rsidR="00A96ABB" w:rsidRDefault="00A96ABB"/>
    <w:p w14:paraId="060197A1" w14:textId="1F44B2DE" w:rsidR="00997BAC" w:rsidRDefault="00F30F05">
      <w:pPr>
        <w:rPr>
          <w:u w:val="single"/>
        </w:rPr>
      </w:pPr>
      <w:r>
        <w:t xml:space="preserve">2) </w:t>
      </w:r>
      <w:r>
        <w:rPr>
          <w:u w:val="single"/>
        </w:rPr>
        <w:t>Map-Side Join:</w:t>
      </w:r>
    </w:p>
    <w:p w14:paraId="298EA6EC" w14:textId="60A66F05" w:rsidR="00AF3D15" w:rsidRDefault="00AF3D15">
      <w:pPr>
        <w:rPr>
          <w:u w:val="single"/>
        </w:rPr>
      </w:pPr>
    </w:p>
    <w:p w14:paraId="6BFDF100" w14:textId="3FF09404" w:rsidR="00AF3D15" w:rsidRDefault="00AF3D15">
      <w:hyperlink r:id="rId6" w:history="1">
        <w:r w:rsidRPr="006F57AA">
          <w:rPr>
            <w:rStyle w:val="Hyperlink"/>
          </w:rPr>
          <w:t>https://github.ccs.neu.edu/vaibhavdave5/parallelDataProcessing/blob/master/SocialTraingle/MR-Demo/src/main/java/wc/TwitterRepJoin.java</w:t>
        </w:r>
      </w:hyperlink>
    </w:p>
    <w:p w14:paraId="3A9C54DA" w14:textId="77777777" w:rsidR="00AF3D15" w:rsidRDefault="00AF3D15"/>
    <w:p w14:paraId="0622B3D7" w14:textId="77777777" w:rsidR="00997BAC" w:rsidRDefault="00997BAC"/>
    <w:p w14:paraId="7C59F9FD" w14:textId="77777777" w:rsidR="00997BAC" w:rsidRDefault="00997BAC"/>
    <w:p w14:paraId="22D84704" w14:textId="77777777" w:rsidR="00997BAC" w:rsidRDefault="00F30F05">
      <w:r>
        <w:t xml:space="preserve">Map 1: Let the data set be key value pair </w:t>
      </w:r>
      <w:proofErr w:type="gramStart"/>
      <w:r>
        <w:t>for(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followerID</w:t>
      </w:r>
      <w:proofErr w:type="spellEnd"/>
      <w:r>
        <w:t xml:space="preserve">) </w:t>
      </w:r>
      <w:proofErr w:type="spellStart"/>
      <w:r>
        <w:t>represenated</w:t>
      </w:r>
      <w:proofErr w:type="spellEnd"/>
      <w:r>
        <w:t xml:space="preserve"> by each row.</w:t>
      </w:r>
    </w:p>
    <w:p w14:paraId="5E292ACF" w14:textId="77777777" w:rsidR="00997BAC" w:rsidRDefault="00997BAC"/>
    <w:p w14:paraId="6C5C368A" w14:textId="77777777" w:rsidR="00997BAC" w:rsidRDefault="00F30F05">
      <w:proofErr w:type="gramStart"/>
      <w:r>
        <w:t>Setup(</w:t>
      </w:r>
      <w:proofErr w:type="gramEnd"/>
      <w:r>
        <w:t xml:space="preserve">) - </w:t>
      </w:r>
    </w:p>
    <w:p w14:paraId="28A54931" w14:textId="77777777" w:rsidR="00997BAC" w:rsidRDefault="00997BAC"/>
    <w:p w14:paraId="67F5966B" w14:textId="77777777" w:rsidR="00997BAC" w:rsidRDefault="00F30F05">
      <w:r>
        <w:t>Iterate through all rows and make a HashMap &lt;</w:t>
      </w:r>
      <w:proofErr w:type="spellStart"/>
      <w:r>
        <w:t>userId</w:t>
      </w:r>
      <w:proofErr w:type="spellEnd"/>
      <w:r>
        <w:t>, List&lt;</w:t>
      </w:r>
      <w:proofErr w:type="spellStart"/>
      <w:r>
        <w:t>FollwerID</w:t>
      </w:r>
      <w:proofErr w:type="spellEnd"/>
      <w:r>
        <w:t>&gt;&gt;</w:t>
      </w:r>
    </w:p>
    <w:p w14:paraId="53987ADC" w14:textId="77777777" w:rsidR="00997BAC" w:rsidRDefault="00997BAC"/>
    <w:p w14:paraId="1BAE2AA8" w14:textId="77777777" w:rsidR="00997BAC" w:rsidRDefault="00F30F05">
      <w:r>
        <w:t>For max filter</w:t>
      </w:r>
    </w:p>
    <w:p w14:paraId="03A7359E" w14:textId="77777777" w:rsidR="00997BAC" w:rsidRDefault="00F30F05"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 || </w:t>
      </w:r>
      <w:proofErr w:type="spellStart"/>
      <w:r>
        <w:rPr>
          <w:rFonts w:ascii="Monospace" w:hAnsi="Monospace"/>
          <w:color w:val="000000"/>
          <w:sz w:val="20"/>
        </w:rPr>
        <w:t>followerID</w:t>
      </w:r>
      <w:proofErr w:type="spellEnd"/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) {</w:t>
      </w:r>
    </w:p>
    <w:p w14:paraId="40C0A5EC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// do nothing</w:t>
      </w:r>
      <w:r>
        <w:rPr>
          <w:rFonts w:ascii="Monospace" w:hAnsi="Monospace"/>
          <w:color w:val="000000"/>
          <w:sz w:val="20"/>
        </w:rPr>
        <w:tab/>
      </w:r>
    </w:p>
    <w:p w14:paraId="39AA1910" w14:textId="77777777" w:rsidR="00997BAC" w:rsidRDefault="00F30F05">
      <w:r>
        <w:rPr>
          <w:rFonts w:ascii="Monospace" w:hAnsi="Monospace"/>
          <w:color w:val="000000"/>
          <w:sz w:val="20"/>
        </w:rPr>
        <w:t>}</w:t>
      </w:r>
    </w:p>
    <w:p w14:paraId="4D905BD8" w14:textId="77777777" w:rsidR="00997BAC" w:rsidRDefault="00F30F05">
      <w:proofErr w:type="gramStart"/>
      <w:r>
        <w:rPr>
          <w:rFonts w:ascii="Monospace" w:hAnsi="Monospace"/>
          <w:color w:val="000000"/>
          <w:sz w:val="20"/>
        </w:rPr>
        <w:t>else{</w:t>
      </w:r>
      <w:proofErr w:type="gramEnd"/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14:paraId="36204FED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C0"/>
          <w:sz w:val="20"/>
          <w:shd w:val="clear" w:color="auto" w:fill="E8F2FE"/>
        </w:rPr>
        <w:t>map</w:t>
      </w:r>
      <w:r>
        <w:rPr>
          <w:rFonts w:ascii="Monospace" w:hAnsi="Monospace"/>
          <w:color w:val="000000"/>
          <w:sz w:val="20"/>
          <w:shd w:val="clear" w:color="auto" w:fill="E8F2FE"/>
        </w:rPr>
        <w:t>.add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>userID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  <w:shd w:val="clear" w:color="auto" w:fill="E8F2FE"/>
        </w:rPr>
        <w:t>List.add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(</w:t>
      </w:r>
      <w:proofErr w:type="spellStart"/>
      <w:r>
        <w:rPr>
          <w:rFonts w:ascii="Monospace" w:hAnsi="Monospace"/>
          <w:color w:val="000000"/>
          <w:sz w:val="20"/>
          <w:shd w:val="clear" w:color="auto" w:fill="E8F2FE"/>
        </w:rPr>
        <w:t>FollowerID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>));</w:t>
      </w:r>
    </w:p>
    <w:p w14:paraId="10A70480" w14:textId="77777777" w:rsidR="00997BAC" w:rsidRDefault="00F30F05">
      <w:r>
        <w:rPr>
          <w:rFonts w:ascii="Monospace" w:hAnsi="Monospace"/>
          <w:color w:val="000000"/>
          <w:sz w:val="20"/>
        </w:rPr>
        <w:t>}</w:t>
      </w:r>
    </w:p>
    <w:p w14:paraId="72646E53" w14:textId="77777777" w:rsidR="00997BAC" w:rsidRDefault="00997BAC"/>
    <w:p w14:paraId="11E95F77" w14:textId="77777777" w:rsidR="00997BAC" w:rsidRDefault="00997BAC"/>
    <w:p w14:paraId="41000EB4" w14:textId="77777777" w:rsidR="00997BAC" w:rsidRDefault="00997BAC"/>
    <w:p w14:paraId="3A40EB41" w14:textId="77777777" w:rsidR="00997BAC" w:rsidRDefault="00F30F05">
      <w:r>
        <w:rPr>
          <w:u w:val="single"/>
        </w:rPr>
        <w:t>Map</w:t>
      </w:r>
    </w:p>
    <w:p w14:paraId="678DEA9D" w14:textId="77777777" w:rsidR="00997BAC" w:rsidRDefault="00997BAC"/>
    <w:p w14:paraId="4A6E663F" w14:textId="77777777" w:rsidR="00997BAC" w:rsidRDefault="00F30F05">
      <w:r>
        <w:t>Read each row from input: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followerID</w:t>
      </w:r>
      <w:proofErr w:type="spellEnd"/>
      <w:r>
        <w:t>)</w:t>
      </w:r>
    </w:p>
    <w:p w14:paraId="0855573B" w14:textId="77777777" w:rsidR="00997BAC" w:rsidRDefault="00997BAC"/>
    <w:p w14:paraId="4D002BD4" w14:textId="77777777" w:rsidR="00997BAC" w:rsidRDefault="00F30F05"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userID</w:t>
      </w:r>
      <w:proofErr w:type="spellEnd"/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 || </w:t>
      </w:r>
      <w:proofErr w:type="spellStart"/>
      <w:r>
        <w:rPr>
          <w:rFonts w:ascii="Monospace" w:hAnsi="Monospace"/>
          <w:color w:val="000000"/>
          <w:sz w:val="20"/>
        </w:rPr>
        <w:t>followerID</w:t>
      </w:r>
      <w:proofErr w:type="spellEnd"/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) {</w:t>
      </w:r>
    </w:p>
    <w:p w14:paraId="1A9E431A" w14:textId="77777777" w:rsidR="00997BAC" w:rsidRDefault="00F30F05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// do nothing</w:t>
      </w:r>
      <w:r>
        <w:rPr>
          <w:rFonts w:ascii="Monospace" w:hAnsi="Monospace"/>
          <w:color w:val="000000"/>
          <w:sz w:val="20"/>
        </w:rPr>
        <w:tab/>
      </w:r>
    </w:p>
    <w:p w14:paraId="4481032D" w14:textId="77777777" w:rsidR="00997BAC" w:rsidRDefault="00F30F05">
      <w:r>
        <w:rPr>
          <w:rFonts w:ascii="Monospace" w:hAnsi="Monospace"/>
          <w:color w:val="000000"/>
          <w:sz w:val="20"/>
        </w:rPr>
        <w:t>}</w:t>
      </w:r>
    </w:p>
    <w:p w14:paraId="2463C12C" w14:textId="77777777" w:rsidR="00997BAC" w:rsidRDefault="00997BAC"/>
    <w:p w14:paraId="21F67713" w14:textId="77777777" w:rsidR="00997BAC" w:rsidRDefault="00F30F05">
      <w:r>
        <w:t>for each userid1 in row find userid1.followers(from map)</w:t>
      </w:r>
    </w:p>
    <w:p w14:paraId="0742CF53" w14:textId="77777777" w:rsidR="00997BAC" w:rsidRDefault="00997BAC"/>
    <w:p w14:paraId="29185834" w14:textId="77777777" w:rsidR="00997BAC" w:rsidRDefault="00F30F05">
      <w:r>
        <w:tab/>
        <w:t>for each userid2 in userid1.followers find userid2.followers(from map)</w:t>
      </w:r>
    </w:p>
    <w:p w14:paraId="25FC8D72" w14:textId="77777777" w:rsidR="00997BAC" w:rsidRDefault="00997BAC"/>
    <w:p w14:paraId="64CB1DFC" w14:textId="77777777" w:rsidR="00997BAC" w:rsidRDefault="00F30F05">
      <w:r>
        <w:tab/>
      </w:r>
      <w:r>
        <w:tab/>
      </w:r>
      <w:proofErr w:type="gramStart"/>
      <w:r>
        <w:t>if(</w:t>
      </w:r>
      <w:proofErr w:type="gramEnd"/>
      <w:r>
        <w:t>userid2.followers.contains(</w:t>
      </w:r>
      <w:proofErr w:type="spellStart"/>
      <w:r>
        <w:t>userID</w:t>
      </w:r>
      <w:proofErr w:type="spellEnd"/>
      <w:r>
        <w:t>)){</w:t>
      </w:r>
      <w:r>
        <w:br/>
      </w:r>
      <w:r>
        <w:tab/>
      </w:r>
      <w:r>
        <w:tab/>
      </w:r>
      <w:r>
        <w:tab/>
        <w:t>count++</w:t>
      </w:r>
      <w:r>
        <w:tab/>
      </w:r>
      <w:r>
        <w:tab/>
      </w:r>
    </w:p>
    <w:p w14:paraId="5F4A4900" w14:textId="77777777" w:rsidR="00997BAC" w:rsidRDefault="00F30F05">
      <w:r>
        <w:tab/>
      </w:r>
      <w:r>
        <w:tab/>
        <w:t>}</w:t>
      </w:r>
    </w:p>
    <w:p w14:paraId="3FDF79E3" w14:textId="77777777" w:rsidR="00997BAC" w:rsidRDefault="00997BAC"/>
    <w:p w14:paraId="7B53E116" w14:textId="77777777" w:rsidR="00997BAC" w:rsidRDefault="00997BAC"/>
    <w:p w14:paraId="5BEF1136" w14:textId="77777777" w:rsidR="00997BAC" w:rsidRDefault="00997BAC"/>
    <w:p w14:paraId="7D742725" w14:textId="77777777" w:rsidR="00997BAC" w:rsidRDefault="00F30F05">
      <w:proofErr w:type="gramStart"/>
      <w:r>
        <w:t>Configuration :</w:t>
      </w:r>
      <w:proofErr w:type="gramEnd"/>
    </w:p>
    <w:p w14:paraId="6C0EB12C" w14:textId="77777777" w:rsidR="00997BAC" w:rsidRDefault="00997BAC"/>
    <w:p w14:paraId="0AAFD335" w14:textId="77777777" w:rsidR="00997BAC" w:rsidRDefault="00F30F05">
      <w:r>
        <w:t>Small Cluster (4 nodes</w:t>
      </w:r>
      <w:proofErr w:type="gramStart"/>
      <w:r>
        <w:t>) :</w:t>
      </w:r>
      <w:proofErr w:type="gramEnd"/>
      <w:r>
        <w:t xml:space="preserve">  </w:t>
      </w:r>
    </w:p>
    <w:p w14:paraId="1646533A" w14:textId="77777777" w:rsidR="00997BAC" w:rsidRDefault="00997BAC"/>
    <w:p w14:paraId="22F389AD" w14:textId="77777777" w:rsidR="00997BAC" w:rsidRDefault="00F30F05">
      <w:r>
        <w:rPr>
          <w:rFonts w:ascii="sans-serif" w:hAnsi="sans-serif"/>
          <w:sz w:val="27"/>
        </w:rPr>
        <w:t xml:space="preserve">REP-join, MAX =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20000 – Number of triangles 1315197755 time = 58 min  </w:t>
      </w:r>
    </w:p>
    <w:p w14:paraId="73F56EC3" w14:textId="77777777" w:rsidR="00997BAC" w:rsidRDefault="00997BAC"/>
    <w:p w14:paraId="2D71B728" w14:textId="0B6B3DD0" w:rsidR="00997BAC" w:rsidRDefault="00F30F05">
      <w:r>
        <w:rPr>
          <w:rFonts w:ascii="sans-serif" w:hAnsi="sans-serif"/>
          <w:color w:val="000000"/>
          <w:sz w:val="27"/>
          <w:shd w:val="clear" w:color="auto" w:fill="E8F2FE"/>
        </w:rPr>
        <w:t xml:space="preserve">RS-join, MAX </w:t>
      </w:r>
      <w:proofErr w:type="gramStart"/>
      <w:r>
        <w:rPr>
          <w:rFonts w:ascii="sans-serif" w:hAnsi="sans-serif"/>
          <w:color w:val="000000"/>
          <w:sz w:val="27"/>
          <w:shd w:val="clear" w:color="auto" w:fill="E8F2FE"/>
        </w:rPr>
        <w:t xml:space="preserve">=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10000</w:t>
      </w:r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 xml:space="preserve"> – Number of triangles 7234833    time = 15 min </w:t>
      </w:r>
    </w:p>
    <w:p w14:paraId="7E8C3266" w14:textId="77777777" w:rsidR="00997BAC" w:rsidRDefault="00F30F05">
      <w:r>
        <w:lastRenderedPageBreak/>
        <w:t>Large Cluster (7 nodes</w:t>
      </w:r>
      <w:proofErr w:type="gramStart"/>
      <w:r>
        <w:t>) :</w:t>
      </w:r>
      <w:proofErr w:type="gramEnd"/>
      <w:r>
        <w:t xml:space="preserve">  </w:t>
      </w:r>
    </w:p>
    <w:p w14:paraId="63766E16" w14:textId="77777777" w:rsidR="00997BAC" w:rsidRDefault="00997BAC"/>
    <w:p w14:paraId="516A25B9" w14:textId="77777777" w:rsidR="00997BAC" w:rsidRDefault="00F30F05">
      <w:r>
        <w:rPr>
          <w:rFonts w:ascii="sans-serif" w:hAnsi="sans-serif"/>
          <w:sz w:val="27"/>
        </w:rPr>
        <w:t xml:space="preserve">REP-join, MAX =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20000 – Number of triangles 1315197755 time = 33 min  </w:t>
      </w:r>
    </w:p>
    <w:p w14:paraId="7035FAFA" w14:textId="77777777" w:rsidR="00997BAC" w:rsidRDefault="00997BAC"/>
    <w:p w14:paraId="61EA41AE" w14:textId="77777777" w:rsidR="00997BAC" w:rsidRDefault="00F30F05">
      <w:r>
        <w:rPr>
          <w:rFonts w:ascii="sans-serif" w:hAnsi="sans-serif"/>
          <w:color w:val="000000"/>
          <w:sz w:val="27"/>
          <w:shd w:val="clear" w:color="auto" w:fill="E8F2FE"/>
        </w:rPr>
        <w:t xml:space="preserve">RS-join, MAX </w:t>
      </w:r>
      <w:proofErr w:type="gramStart"/>
      <w:r>
        <w:rPr>
          <w:rFonts w:ascii="sans-serif" w:hAnsi="sans-serif"/>
          <w:color w:val="000000"/>
          <w:sz w:val="27"/>
          <w:shd w:val="clear" w:color="auto" w:fill="E8F2FE"/>
        </w:rPr>
        <w:t xml:space="preserve">= </w:t>
      </w:r>
      <w:r>
        <w:rPr>
          <w:rFonts w:ascii="Monospace" w:hAnsi="Monospace"/>
          <w:color w:val="000000"/>
          <w:sz w:val="20"/>
          <w:shd w:val="clear" w:color="auto" w:fill="E8F2FE"/>
        </w:rPr>
        <w:t xml:space="preserve"> 10000</w:t>
      </w:r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 xml:space="preserve"> – Number of triangles 7234833    time = 8 min </w:t>
      </w:r>
    </w:p>
    <w:p w14:paraId="72E68999" w14:textId="77777777" w:rsidR="00997BAC" w:rsidRDefault="00997BAC"/>
    <w:p w14:paraId="1139A72C" w14:textId="77777777" w:rsidR="00997BAC" w:rsidRDefault="00997BAC"/>
    <w:p w14:paraId="6BCF0EBC" w14:textId="77777777" w:rsidR="00997BAC" w:rsidRDefault="00997BAC"/>
    <w:p w14:paraId="017534A4" w14:textId="77777777" w:rsidR="00997BAC" w:rsidRDefault="00997BAC"/>
    <w:p w14:paraId="08713240" w14:textId="77777777" w:rsidR="00997BAC" w:rsidRDefault="00997BAC"/>
    <w:p w14:paraId="79A17D57" w14:textId="77777777" w:rsidR="00997BAC" w:rsidRDefault="00997BAC"/>
    <w:p w14:paraId="435271DF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Output from Twitter Replicated Join:</w:t>
      </w:r>
    </w:p>
    <w:p w14:paraId="4CE75299" w14:textId="77777777" w:rsidR="00997BAC" w:rsidRDefault="00997BAC"/>
    <w:p w14:paraId="6158A892" w14:textId="77777777" w:rsidR="00997BAC" w:rsidRDefault="00591502">
      <w:hyperlink r:id="rId7" w:history="1">
        <w:r w:rsidR="00F30F05">
          <w:rPr>
            <w:rStyle w:val="Hyperlink"/>
            <w:rFonts w:ascii="Monospace" w:hAnsi="Monospace"/>
            <w:color w:val="000000"/>
            <w:sz w:val="20"/>
            <w:shd w:val="clear" w:color="auto" w:fill="E8F2FE"/>
          </w:rPr>
          <w:t>https://github.ccs.neu.edu/vaibhavdave5/parallelDataProcessing/tree/d2dcb9748b38515cc183d80d00b00bfa47ca60f5/SocialTraingle/MR-Demo/output</w:t>
        </w:r>
      </w:hyperlink>
    </w:p>
    <w:p w14:paraId="2147E5F2" w14:textId="77777777" w:rsidR="00997BAC" w:rsidRDefault="00997BAC"/>
    <w:p w14:paraId="5E4D46E2" w14:textId="77777777" w:rsidR="00997BAC" w:rsidRDefault="00997BAC"/>
    <w:p w14:paraId="55A5415D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Output from RS Join:</w:t>
      </w:r>
    </w:p>
    <w:p w14:paraId="3FC970E4" w14:textId="77777777" w:rsidR="00997BAC" w:rsidRDefault="00997BAC"/>
    <w:p w14:paraId="2DFCA815" w14:textId="77777777" w:rsidR="00997BAC" w:rsidRDefault="00591502">
      <w:hyperlink r:id="rId8" w:history="1">
        <w:r w:rsidR="00F30F05">
          <w:rPr>
            <w:rStyle w:val="Hyperlink"/>
            <w:rFonts w:ascii="Monospace" w:hAnsi="Monospace"/>
            <w:color w:val="000000"/>
            <w:sz w:val="20"/>
            <w:shd w:val="clear" w:color="auto" w:fill="E8F2FE"/>
          </w:rPr>
          <w:t>https://github.ccs.neu.edu/vaibhavdave5/parallelDataProcessing/tree/d375f9319bb62890a3ee8785998a37d38881022d/SocialTraingle/MR-Demo/output-Triangle</w:t>
        </w:r>
      </w:hyperlink>
    </w:p>
    <w:p w14:paraId="50C8EB85" w14:textId="77777777" w:rsidR="00997BAC" w:rsidRDefault="00997BAC"/>
    <w:p w14:paraId="47002881" w14:textId="77777777" w:rsidR="00997BAC" w:rsidRDefault="00997BAC"/>
    <w:p w14:paraId="6C1EB8DF" w14:textId="77777777" w:rsidR="00997BAC" w:rsidRDefault="00997BAC"/>
    <w:p w14:paraId="71A7454F" w14:textId="77777777" w:rsidR="00997BAC" w:rsidRDefault="00997BAC"/>
    <w:p w14:paraId="391AE31B" w14:textId="77777777" w:rsidR="00997BAC" w:rsidRDefault="00997BAC"/>
    <w:p w14:paraId="578762F1" w14:textId="77777777" w:rsidR="00997BAC" w:rsidRDefault="00997BAC"/>
    <w:p w14:paraId="7FEB931C" w14:textId="77777777" w:rsidR="00997BAC" w:rsidRDefault="00997BAC"/>
    <w:p w14:paraId="0B779807" w14:textId="77777777" w:rsidR="00997BAC" w:rsidRDefault="00997BAC"/>
    <w:p w14:paraId="06100BF4" w14:textId="77777777" w:rsidR="00997BAC" w:rsidRDefault="00997BAC"/>
    <w:p w14:paraId="30A74717" w14:textId="77777777" w:rsidR="00997BAC" w:rsidRDefault="00997BAC"/>
    <w:p w14:paraId="1C5F00B8" w14:textId="77777777" w:rsidR="00997BAC" w:rsidRDefault="00997BAC"/>
    <w:p w14:paraId="03AB51A3" w14:textId="77777777" w:rsidR="00997BAC" w:rsidRDefault="00997BAC"/>
    <w:p w14:paraId="5E6795EE" w14:textId="77777777" w:rsidR="00997BAC" w:rsidRDefault="00997BAC"/>
    <w:p w14:paraId="46EFC2BF" w14:textId="77777777" w:rsidR="00997BAC" w:rsidRDefault="00997BAC"/>
    <w:p w14:paraId="770EF9D1" w14:textId="77777777" w:rsidR="00997BAC" w:rsidRDefault="00997BAC"/>
    <w:p w14:paraId="1492BE5D" w14:textId="77777777" w:rsidR="00997BAC" w:rsidRDefault="00997BAC"/>
    <w:p w14:paraId="5C9DBDF1" w14:textId="77777777" w:rsidR="00997BAC" w:rsidRDefault="00997BAC"/>
    <w:p w14:paraId="2A8C9D52" w14:textId="77777777" w:rsidR="00997BAC" w:rsidRDefault="00997BAC"/>
    <w:p w14:paraId="6F7C134D" w14:textId="77777777" w:rsidR="00997BAC" w:rsidRDefault="00997BAC"/>
    <w:p w14:paraId="05FD59E0" w14:textId="77777777" w:rsidR="00997BAC" w:rsidRDefault="00997BAC"/>
    <w:p w14:paraId="636DA53D" w14:textId="77777777" w:rsidR="00997BAC" w:rsidRDefault="00997BAC"/>
    <w:p w14:paraId="0068FE37" w14:textId="77777777" w:rsidR="00997BAC" w:rsidRDefault="00997BAC"/>
    <w:p w14:paraId="56ED2A6B" w14:textId="77777777" w:rsidR="00997BAC" w:rsidRDefault="00997BAC"/>
    <w:p w14:paraId="63812BAE" w14:textId="77777777" w:rsidR="00997BAC" w:rsidRDefault="00997BAC"/>
    <w:p w14:paraId="6D758E25" w14:textId="77777777" w:rsidR="00997BAC" w:rsidRDefault="00997BAC"/>
    <w:p w14:paraId="51DB1CC6" w14:textId="2C2F1EAB" w:rsidR="00997BAC" w:rsidRDefault="00997BAC"/>
    <w:p w14:paraId="26B85240" w14:textId="083829B6" w:rsidR="00AF3D15" w:rsidRDefault="00AF3D15"/>
    <w:p w14:paraId="6DA4D107" w14:textId="77777777" w:rsidR="00AF3D15" w:rsidRDefault="00AF3D15"/>
    <w:p w14:paraId="6C89F870" w14:textId="77777777" w:rsidR="00997BAC" w:rsidRDefault="00997BAC"/>
    <w:p w14:paraId="040CD56E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Logs</w:t>
      </w:r>
    </w:p>
    <w:p w14:paraId="7B64906F" w14:textId="77777777" w:rsidR="00997BAC" w:rsidRDefault="00997BAC"/>
    <w:p w14:paraId="5C05EA5C" w14:textId="77777777" w:rsidR="00997BAC" w:rsidRDefault="00997BAC"/>
    <w:p w14:paraId="69FCA4F5" w14:textId="77777777" w:rsidR="00997BAC" w:rsidRDefault="00997BAC"/>
    <w:p w14:paraId="1C514D88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Twitter Rep Join – Large Cluster</w:t>
      </w:r>
    </w:p>
    <w:p w14:paraId="76181DEA" w14:textId="77777777" w:rsidR="00997BAC" w:rsidRDefault="00997BAC"/>
    <w:p w14:paraId="16408D1A" w14:textId="77777777" w:rsidR="00997BAC" w:rsidRDefault="00997BAC"/>
    <w:p w14:paraId="4571D1EC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https://s3.amazonaws.com/aws-logs-577453344208-us-east-1/elasticmapreduce/j-2UTY17W9WITC2/hadoop-mapreduce/history/2019/02/10/000000/job_1549838415613_0001-1549838663252-hadoop-TwitterRepJoin-1549840651485-20-0-SUCCEEDED-default-1549838710824.jhist.gz</w:t>
      </w:r>
    </w:p>
    <w:p w14:paraId="3A8F1C68" w14:textId="77777777" w:rsidR="00997BAC" w:rsidRDefault="00997BAC"/>
    <w:p w14:paraId="1F419B2C" w14:textId="77777777" w:rsidR="00997BAC" w:rsidRDefault="00997BAC"/>
    <w:p w14:paraId="32EAB536" w14:textId="77777777" w:rsidR="00997BAC" w:rsidRDefault="00F30F05">
      <w:proofErr w:type="spellStart"/>
      <w:r>
        <w:rPr>
          <w:rFonts w:ascii="Monospace" w:hAnsi="Monospace"/>
          <w:color w:val="000000"/>
          <w:sz w:val="20"/>
          <w:shd w:val="clear" w:color="auto" w:fill="E8F2FE"/>
        </w:rPr>
        <w:t>RSJoin</w:t>
      </w:r>
      <w:proofErr w:type="spellEnd"/>
      <w:r>
        <w:rPr>
          <w:rFonts w:ascii="Monospace" w:hAnsi="Monospace"/>
          <w:color w:val="000000"/>
          <w:sz w:val="20"/>
          <w:shd w:val="clear" w:color="auto" w:fill="E8F2FE"/>
        </w:rPr>
        <w:t xml:space="preserve"> job 1   - Large Cluster</w:t>
      </w:r>
    </w:p>
    <w:p w14:paraId="7136A45E" w14:textId="77777777" w:rsidR="00997BAC" w:rsidRDefault="00997BAC"/>
    <w:p w14:paraId="584C9C7D" w14:textId="77777777" w:rsidR="00997BAC" w:rsidRDefault="00997BAC"/>
    <w:p w14:paraId="0E1C4872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https://s3.amazonaws.com/aws-logs-577453344208-us-east-1/elasticmapreduce/j-2UTY17W9WITC2/hadoop-mapreduce/history/2019/02/10/000000/job_1549838415613_0002-1549841029486-hadoop-RSJoin-1549841186902-20-11-SUCCEEDED-default-1549841035875.jhist.gz</w:t>
      </w:r>
    </w:p>
    <w:p w14:paraId="6E13F981" w14:textId="77777777" w:rsidR="00997BAC" w:rsidRDefault="00997BAC"/>
    <w:p w14:paraId="0F57BDA1" w14:textId="77777777" w:rsidR="00997BAC" w:rsidRDefault="00997BAC"/>
    <w:p w14:paraId="34129564" w14:textId="77777777" w:rsidR="00997BAC" w:rsidRDefault="00997BAC"/>
    <w:p w14:paraId="47F9F73E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 xml:space="preserve">RS-Join Complete </w:t>
      </w:r>
      <w:proofErr w:type="gramStart"/>
      <w:r>
        <w:rPr>
          <w:rFonts w:ascii="Monospace" w:hAnsi="Monospace"/>
          <w:color w:val="000000"/>
          <w:sz w:val="20"/>
          <w:shd w:val="clear" w:color="auto" w:fill="E8F2FE"/>
        </w:rPr>
        <w:t>-  Large</w:t>
      </w:r>
      <w:proofErr w:type="gramEnd"/>
      <w:r>
        <w:rPr>
          <w:rFonts w:ascii="Monospace" w:hAnsi="Monospace"/>
          <w:color w:val="000000"/>
          <w:sz w:val="20"/>
          <w:shd w:val="clear" w:color="auto" w:fill="E8F2FE"/>
        </w:rPr>
        <w:t xml:space="preserve"> Cluster</w:t>
      </w:r>
    </w:p>
    <w:p w14:paraId="5B8EDE2A" w14:textId="77777777" w:rsidR="00997BAC" w:rsidRDefault="00997BAC"/>
    <w:p w14:paraId="12EDC687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console.aws.amazon.com/s3/object/aws-logs-577453344208-us-east-1/elasticmapreduce/j-2UTY17W9WITC2/hadoop-mapreduce/history/2019/02/10/000000/job_1549838415613_0003-1549841188946-hadoop-RSJoin%252BComplete%252BTriangle-1549841504069-47-11-SUCCEEDED-default-1549841195587.jhist.gz?region=us-east-1&amp;tab=overview</w:t>
      </w:r>
    </w:p>
    <w:p w14:paraId="46E5F7A5" w14:textId="77777777" w:rsidR="00997BAC" w:rsidRDefault="00997BAC"/>
    <w:p w14:paraId="7F5A3D2B" w14:textId="77777777" w:rsidR="00997BAC" w:rsidRDefault="00997BAC"/>
    <w:p w14:paraId="43E99EB8" w14:textId="77777777" w:rsidR="00997BAC" w:rsidRDefault="00997BAC"/>
    <w:p w14:paraId="747ADBAC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Twitter Rep join</w:t>
      </w:r>
    </w:p>
    <w:p w14:paraId="284A45BB" w14:textId="77777777" w:rsidR="00997BAC" w:rsidRDefault="00997BAC"/>
    <w:p w14:paraId="4461CE4E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https://s3.amazonaws.com/aws-logs-577453344208-us-east-1/elasticmapreduce/j-2OSS0JC20J2YS/hadoop-mapreduce/history/2019/02/10/000000/job_1549811928896_0011-1549818237189-hadoop-TwitterRepJoin-1549821689429-20-0-SUCCEEDED-default-1549818243398.jhist.gz</w:t>
      </w:r>
    </w:p>
    <w:p w14:paraId="77346917" w14:textId="77777777" w:rsidR="00997BAC" w:rsidRDefault="00997BAC"/>
    <w:p w14:paraId="30B080A2" w14:textId="77777777" w:rsidR="00997BAC" w:rsidRDefault="00997BAC"/>
    <w:p w14:paraId="7E438244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 xml:space="preserve">RS Join 1 </w:t>
      </w:r>
    </w:p>
    <w:p w14:paraId="7EE96C7A" w14:textId="77777777" w:rsidR="00997BAC" w:rsidRDefault="00997BAC"/>
    <w:p w14:paraId="5BF3753C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https://s3.amazonaws.com/aws-logs-577453344208-us-east-1/elasticmapreduce/j-2OSS0JC20J2YS/hadoop-mapreduce/history/2019/02/10/000000/job_1549811928896_0002-1549812171266-hadoop-RSJoin-1549812429287-20-5-SUCCEEDED-default-1549812179685.jhist.gz</w:t>
      </w:r>
    </w:p>
    <w:p w14:paraId="25E574D0" w14:textId="77777777" w:rsidR="00997BAC" w:rsidRDefault="00997BAC"/>
    <w:p w14:paraId="6EBF0642" w14:textId="77777777" w:rsidR="00997BAC" w:rsidRDefault="00997BAC"/>
    <w:p w14:paraId="316002BF" w14:textId="77777777" w:rsidR="00997BAC" w:rsidRDefault="00F30F05">
      <w:r>
        <w:rPr>
          <w:rFonts w:ascii="Monospace" w:hAnsi="Monospace"/>
          <w:color w:val="000000"/>
          <w:sz w:val="20"/>
          <w:shd w:val="clear" w:color="auto" w:fill="E8F2FE"/>
        </w:rPr>
        <w:t>RS join Complete:</w:t>
      </w:r>
    </w:p>
    <w:p w14:paraId="4B561B19" w14:textId="77777777" w:rsidR="00997BAC" w:rsidRDefault="00997BAC"/>
    <w:p w14:paraId="415A7363" w14:textId="77777777" w:rsidR="00997BAC" w:rsidRDefault="00591502">
      <w:hyperlink r:id="rId9" w:history="1">
        <w:r w:rsidR="00F30F05">
          <w:rPr>
            <w:rStyle w:val="Hyperlink"/>
            <w:rFonts w:ascii="Monospace" w:hAnsi="Monospace"/>
            <w:color w:val="000000"/>
            <w:sz w:val="20"/>
            <w:shd w:val="clear" w:color="auto" w:fill="E8F2FE"/>
          </w:rPr>
          <w:t>https://s3.amazonaws.com/aws-logs-577453344208-us-east-1/elasticmapreduce/j-2OSS0JC20J2YS/hadoop-mapreduce/history/2019/02/10/000000/job_1549811928896_0003-1549812432231-hadoop-RSJoin%2BComplete%2BTriangle-1549813064651-44-5-SUCCEEDED-default-1549812438345.jhist.gz</w:t>
        </w:r>
      </w:hyperlink>
    </w:p>
    <w:p w14:paraId="4609669F" w14:textId="77777777" w:rsidR="00997BAC" w:rsidRDefault="00997BAC"/>
    <w:p w14:paraId="291AF4DD" w14:textId="77777777" w:rsidR="00997BAC" w:rsidRDefault="00997BAC"/>
    <w:p w14:paraId="0A307F48" w14:textId="77777777" w:rsidR="00997BAC" w:rsidRDefault="00997BAC"/>
    <w:p w14:paraId="018F9B17" w14:textId="77777777" w:rsidR="00997BAC" w:rsidRDefault="00997BAC"/>
    <w:p w14:paraId="7D3D8217" w14:textId="77777777" w:rsidR="00997BAC" w:rsidRDefault="00997BAC"/>
    <w:p w14:paraId="3BB4AA29" w14:textId="77777777" w:rsidR="00997BAC" w:rsidRDefault="00997BAC"/>
    <w:p w14:paraId="1CF0CB60" w14:textId="1972ED3B" w:rsidR="00997BAC" w:rsidRDefault="00F30F05">
      <w:r>
        <w:rPr>
          <w:noProof/>
        </w:rPr>
        <w:drawing>
          <wp:anchor distT="0" distB="0" distL="0" distR="0" simplePos="0" relativeHeight="251658752" behindDoc="0" locked="0" layoutInCell="1" allowOverlap="1" wp14:anchorId="5A4F4F95" wp14:editId="6903B7C3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5546725" cy="3733800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2" b="21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733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6EB9A" w14:textId="18B601E2" w:rsidR="00997BAC" w:rsidRDefault="00997BAC"/>
    <w:p w14:paraId="707968F4" w14:textId="77777777" w:rsidR="00997BAC" w:rsidRDefault="00997BAC"/>
    <w:p w14:paraId="7CBC5C10" w14:textId="48DA1BD1" w:rsidR="00997BAC" w:rsidRDefault="00997BAC"/>
    <w:p w14:paraId="2216B80B" w14:textId="77777777" w:rsidR="00A96ABB" w:rsidRDefault="00A96ABB"/>
    <w:p w14:paraId="6402CC10" w14:textId="77777777" w:rsidR="00A96ABB" w:rsidRDefault="00A96ABB"/>
    <w:p w14:paraId="03108B35" w14:textId="77777777" w:rsidR="00A96ABB" w:rsidRDefault="00A96ABB"/>
    <w:p w14:paraId="55D32C26" w14:textId="77777777" w:rsidR="00A96ABB" w:rsidRDefault="00A96ABB"/>
    <w:p w14:paraId="52F27267" w14:textId="77777777" w:rsidR="00A96ABB" w:rsidRDefault="00A96ABB"/>
    <w:p w14:paraId="53348299" w14:textId="77777777" w:rsidR="00A96ABB" w:rsidRDefault="00A96ABB"/>
    <w:p w14:paraId="5C72E28F" w14:textId="77777777" w:rsidR="00A96ABB" w:rsidRDefault="00A96ABB"/>
    <w:p w14:paraId="17215B6A" w14:textId="77777777" w:rsidR="00A96ABB" w:rsidRDefault="00A96ABB"/>
    <w:p w14:paraId="60B62D5B" w14:textId="77777777" w:rsidR="00A96ABB" w:rsidRDefault="00A96ABB"/>
    <w:p w14:paraId="65F10DC6" w14:textId="77777777" w:rsidR="00A96ABB" w:rsidRDefault="00A96ABB"/>
    <w:p w14:paraId="7F4205B3" w14:textId="77777777" w:rsidR="00A96ABB" w:rsidRDefault="00A96ABB"/>
    <w:p w14:paraId="422A626D" w14:textId="77777777" w:rsidR="00A96ABB" w:rsidRDefault="00A96ABB"/>
    <w:p w14:paraId="25F0B840" w14:textId="77777777" w:rsidR="00A96ABB" w:rsidRDefault="00A96ABB"/>
    <w:p w14:paraId="0B8EC5D0" w14:textId="77777777" w:rsidR="00A96ABB" w:rsidRDefault="00A96ABB"/>
    <w:p w14:paraId="755F61BF" w14:textId="7269FCEF" w:rsidR="00A96ABB" w:rsidRDefault="00F30F05">
      <w:r>
        <w:rPr>
          <w:noProof/>
        </w:rPr>
        <w:drawing>
          <wp:anchor distT="0" distB="0" distL="0" distR="0" simplePos="0" relativeHeight="251657728" behindDoc="0" locked="0" layoutInCell="1" allowOverlap="1" wp14:anchorId="16BAF635" wp14:editId="2C37275F">
            <wp:simplePos x="0" y="0"/>
            <wp:positionH relativeFrom="column">
              <wp:posOffset>803910</wp:posOffset>
            </wp:positionH>
            <wp:positionV relativeFrom="paragraph">
              <wp:posOffset>60960</wp:posOffset>
            </wp:positionV>
            <wp:extent cx="5437505" cy="371475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7" b="27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3714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A6D17" w14:textId="77777777" w:rsidR="00A96ABB" w:rsidRDefault="00A96ABB"/>
    <w:p w14:paraId="4FE8D5BB" w14:textId="77777777" w:rsidR="00A96ABB" w:rsidRDefault="00A96ABB"/>
    <w:p w14:paraId="17C08285" w14:textId="77777777" w:rsidR="00A96ABB" w:rsidRDefault="00A96ABB"/>
    <w:p w14:paraId="127347C4" w14:textId="77777777" w:rsidR="00A96ABB" w:rsidRDefault="00A96ABB"/>
    <w:p w14:paraId="49BB65DD" w14:textId="77777777" w:rsidR="00A96ABB" w:rsidRDefault="00A96ABB"/>
    <w:p w14:paraId="682AEC91" w14:textId="77777777" w:rsidR="00A96ABB" w:rsidRDefault="00A96ABB"/>
    <w:p w14:paraId="2C012B4B" w14:textId="77777777" w:rsidR="00A96ABB" w:rsidRDefault="00A96ABB"/>
    <w:p w14:paraId="005AEFEA" w14:textId="77777777" w:rsidR="00A96ABB" w:rsidRDefault="00A96ABB"/>
    <w:p w14:paraId="4FA3681D" w14:textId="77777777" w:rsidR="00A96ABB" w:rsidRDefault="00A96ABB"/>
    <w:p w14:paraId="41650057" w14:textId="77777777" w:rsidR="00A96ABB" w:rsidRDefault="00A96ABB"/>
    <w:p w14:paraId="338D2936" w14:textId="77777777" w:rsidR="00A96ABB" w:rsidRDefault="00A96ABB"/>
    <w:p w14:paraId="5127CB63" w14:textId="65B7C0C5" w:rsidR="00A96ABB" w:rsidRDefault="00CD5D79"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 wp14:anchorId="2FACE431" wp14:editId="608B93F3">
            <wp:simplePos x="0" y="0"/>
            <wp:positionH relativeFrom="column">
              <wp:posOffset>794385</wp:posOffset>
            </wp:positionH>
            <wp:positionV relativeFrom="paragraph">
              <wp:posOffset>172085</wp:posOffset>
            </wp:positionV>
            <wp:extent cx="5485130" cy="2936240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4" b="17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936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9C398" w14:textId="77777777" w:rsidR="00A96ABB" w:rsidRDefault="00A96ABB"/>
    <w:p w14:paraId="2C80EC5F" w14:textId="77777777" w:rsidR="00A96ABB" w:rsidRDefault="00A96ABB"/>
    <w:p w14:paraId="2BCA6275" w14:textId="77777777" w:rsidR="00A96ABB" w:rsidRDefault="00A96ABB"/>
    <w:p w14:paraId="5E4D378A" w14:textId="77777777" w:rsidR="00A96ABB" w:rsidRDefault="00A96ABB"/>
    <w:p w14:paraId="0A3467A0" w14:textId="77777777" w:rsidR="00A96ABB" w:rsidRDefault="00A96ABB"/>
    <w:p w14:paraId="777C84C9" w14:textId="77777777" w:rsidR="00A96ABB" w:rsidRDefault="00A96ABB"/>
    <w:p w14:paraId="16E82D9E" w14:textId="77777777" w:rsidR="00A96ABB" w:rsidRDefault="00A96ABB"/>
    <w:p w14:paraId="57434B5F" w14:textId="77777777" w:rsidR="00A96ABB" w:rsidRDefault="00A96ABB"/>
    <w:p w14:paraId="231090D9" w14:textId="77777777" w:rsidR="00A96ABB" w:rsidRDefault="00A96ABB"/>
    <w:p w14:paraId="66D02635" w14:textId="77777777" w:rsidR="00A96ABB" w:rsidRDefault="00A96ABB"/>
    <w:p w14:paraId="4CCDBF3F" w14:textId="77777777" w:rsidR="00A96ABB" w:rsidRDefault="00A96ABB"/>
    <w:p w14:paraId="741C5DA3" w14:textId="77777777" w:rsidR="00A96ABB" w:rsidRDefault="00A96ABB"/>
    <w:p w14:paraId="0466F1E6" w14:textId="77777777" w:rsidR="00A96ABB" w:rsidRDefault="00A96ABB"/>
    <w:p w14:paraId="3CF177FF" w14:textId="77777777" w:rsidR="00A96ABB" w:rsidRDefault="00A96ABB"/>
    <w:p w14:paraId="77246882" w14:textId="1801EA54" w:rsidR="00A96ABB" w:rsidRDefault="00A96ABB"/>
    <w:p w14:paraId="4BD76CBA" w14:textId="77777777" w:rsidR="00A96ABB" w:rsidRDefault="00A96ABB"/>
    <w:p w14:paraId="2E437A12" w14:textId="4BFE91B8" w:rsidR="00A96ABB" w:rsidRDefault="00A96ABB"/>
    <w:p w14:paraId="6A9AF437" w14:textId="77777777" w:rsidR="00F30F05" w:rsidRDefault="00F30F05">
      <w:pPr>
        <w:rPr>
          <w:b/>
        </w:rPr>
      </w:pPr>
    </w:p>
    <w:p w14:paraId="026C8714" w14:textId="77777777" w:rsidR="00F30F05" w:rsidRDefault="00F30F05">
      <w:pPr>
        <w:rPr>
          <w:b/>
        </w:rPr>
      </w:pPr>
    </w:p>
    <w:p w14:paraId="3C7431C7" w14:textId="39DBB29C" w:rsidR="00F30F05" w:rsidRDefault="00F30F05">
      <w:pPr>
        <w:rPr>
          <w:b/>
        </w:rPr>
      </w:pPr>
      <w:r>
        <w:rPr>
          <w:b/>
        </w:rPr>
        <w:t xml:space="preserve">Tried using 11 </w:t>
      </w:r>
      <w:r w:rsidR="00AF3D15">
        <w:rPr>
          <w:b/>
        </w:rPr>
        <w:t>nodes</w:t>
      </w:r>
      <w:r>
        <w:rPr>
          <w:b/>
        </w:rPr>
        <w:t xml:space="preserve"> but I got this error so my small cluster has 4 </w:t>
      </w:r>
      <w:r w:rsidR="00591502">
        <w:rPr>
          <w:b/>
        </w:rPr>
        <w:t>nodes</w:t>
      </w:r>
      <w:bookmarkStart w:id="0" w:name="_GoBack"/>
      <w:bookmarkEnd w:id="0"/>
      <w:r>
        <w:rPr>
          <w:b/>
        </w:rPr>
        <w:t xml:space="preserve"> and large has 7 </w:t>
      </w:r>
      <w:r w:rsidR="00AF3D15">
        <w:rPr>
          <w:b/>
        </w:rPr>
        <w:t>nodes</w:t>
      </w:r>
      <w:r>
        <w:rPr>
          <w:b/>
        </w:rPr>
        <w:t>.</w:t>
      </w:r>
    </w:p>
    <w:p w14:paraId="1A48E424" w14:textId="77777777" w:rsidR="00F30F05" w:rsidRDefault="00F30F05">
      <w:pPr>
        <w:rPr>
          <w:b/>
        </w:rPr>
      </w:pPr>
    </w:p>
    <w:p w14:paraId="34883F12" w14:textId="77777777" w:rsidR="00F30F05" w:rsidRDefault="00F30F05">
      <w:pPr>
        <w:rPr>
          <w:b/>
        </w:rPr>
      </w:pPr>
    </w:p>
    <w:p w14:paraId="14E8EF35" w14:textId="77777777" w:rsidR="00F30F05" w:rsidRDefault="00F30F05">
      <w:pPr>
        <w:rPr>
          <w:b/>
        </w:rPr>
      </w:pPr>
    </w:p>
    <w:p w14:paraId="36B30E78" w14:textId="77777777" w:rsidR="00F30F05" w:rsidRDefault="00F30F05">
      <w:pPr>
        <w:rPr>
          <w:b/>
        </w:rPr>
      </w:pPr>
    </w:p>
    <w:p w14:paraId="1C45B0BE" w14:textId="77777777" w:rsidR="00F30F05" w:rsidRDefault="00F30F05">
      <w:pPr>
        <w:rPr>
          <w:b/>
        </w:rPr>
      </w:pPr>
    </w:p>
    <w:p w14:paraId="0F437E23" w14:textId="77777777" w:rsidR="00F30F05" w:rsidRDefault="00F30F05">
      <w:pPr>
        <w:rPr>
          <w:b/>
        </w:rPr>
      </w:pPr>
    </w:p>
    <w:p w14:paraId="6B135248" w14:textId="77777777" w:rsidR="00F30F05" w:rsidRDefault="00F30F05">
      <w:pPr>
        <w:rPr>
          <w:b/>
        </w:rPr>
      </w:pPr>
    </w:p>
    <w:p w14:paraId="7E2B6245" w14:textId="77777777" w:rsidR="00F30F05" w:rsidRDefault="00F30F05">
      <w:pPr>
        <w:rPr>
          <w:b/>
        </w:rPr>
      </w:pPr>
    </w:p>
    <w:p w14:paraId="1D72E693" w14:textId="77777777" w:rsidR="00F30F05" w:rsidRDefault="00F30F05">
      <w:pPr>
        <w:rPr>
          <w:b/>
        </w:rPr>
      </w:pPr>
    </w:p>
    <w:p w14:paraId="2CA04393" w14:textId="77777777" w:rsidR="00F30F05" w:rsidRDefault="00F30F05">
      <w:pPr>
        <w:rPr>
          <w:b/>
        </w:rPr>
      </w:pPr>
    </w:p>
    <w:p w14:paraId="798AF5B0" w14:textId="77777777" w:rsidR="00F30F05" w:rsidRDefault="00F30F05">
      <w:pPr>
        <w:rPr>
          <w:b/>
        </w:rPr>
      </w:pPr>
    </w:p>
    <w:p w14:paraId="1F84A072" w14:textId="77777777" w:rsidR="00F30F05" w:rsidRDefault="00F30F05">
      <w:pPr>
        <w:rPr>
          <w:b/>
        </w:rPr>
      </w:pPr>
    </w:p>
    <w:p w14:paraId="6E61B16A" w14:textId="77777777" w:rsidR="00F30F05" w:rsidRDefault="00F30F05">
      <w:pPr>
        <w:rPr>
          <w:b/>
        </w:rPr>
      </w:pPr>
    </w:p>
    <w:p w14:paraId="1506A826" w14:textId="77777777" w:rsidR="00F30F05" w:rsidRDefault="00F30F05">
      <w:pPr>
        <w:rPr>
          <w:b/>
        </w:rPr>
      </w:pPr>
    </w:p>
    <w:p w14:paraId="722B3C20" w14:textId="77777777" w:rsidR="00F30F05" w:rsidRDefault="00F30F05">
      <w:pPr>
        <w:rPr>
          <w:b/>
        </w:rPr>
      </w:pPr>
    </w:p>
    <w:p w14:paraId="64F874BC" w14:textId="77777777" w:rsidR="00F30F05" w:rsidRDefault="00F30F05">
      <w:pPr>
        <w:rPr>
          <w:b/>
        </w:rPr>
      </w:pPr>
    </w:p>
    <w:p w14:paraId="5129CBA9" w14:textId="77777777" w:rsidR="00F30F05" w:rsidRDefault="00F30F05">
      <w:pPr>
        <w:rPr>
          <w:b/>
        </w:rPr>
      </w:pPr>
    </w:p>
    <w:p w14:paraId="2EA1B0D4" w14:textId="77777777" w:rsidR="00F30F05" w:rsidRDefault="00F30F05">
      <w:pPr>
        <w:rPr>
          <w:b/>
        </w:rPr>
      </w:pPr>
    </w:p>
    <w:p w14:paraId="64EB428A" w14:textId="77777777" w:rsidR="00F30F05" w:rsidRDefault="00F30F05">
      <w:pPr>
        <w:rPr>
          <w:b/>
        </w:rPr>
      </w:pPr>
    </w:p>
    <w:p w14:paraId="1F028F48" w14:textId="77777777" w:rsidR="00F30F05" w:rsidRDefault="00F30F05">
      <w:pPr>
        <w:rPr>
          <w:b/>
        </w:rPr>
      </w:pPr>
    </w:p>
    <w:p w14:paraId="5E35387C" w14:textId="77777777" w:rsidR="00F30F05" w:rsidRDefault="00F30F05">
      <w:pPr>
        <w:rPr>
          <w:b/>
        </w:rPr>
      </w:pPr>
    </w:p>
    <w:p w14:paraId="2DE5D7E9" w14:textId="77777777" w:rsidR="00F30F05" w:rsidRDefault="00F30F05">
      <w:pPr>
        <w:rPr>
          <w:b/>
        </w:rPr>
      </w:pPr>
    </w:p>
    <w:p w14:paraId="30729B62" w14:textId="77777777" w:rsidR="00F30F05" w:rsidRDefault="00F30F05">
      <w:pPr>
        <w:rPr>
          <w:b/>
        </w:rPr>
      </w:pPr>
    </w:p>
    <w:p w14:paraId="517E2B29" w14:textId="77777777" w:rsidR="00F30F05" w:rsidRDefault="00F30F05">
      <w:pPr>
        <w:rPr>
          <w:b/>
        </w:rPr>
      </w:pPr>
    </w:p>
    <w:p w14:paraId="78E58EBA" w14:textId="77777777" w:rsidR="00F30F05" w:rsidRDefault="00F30F05">
      <w:pPr>
        <w:rPr>
          <w:b/>
        </w:rPr>
      </w:pPr>
    </w:p>
    <w:p w14:paraId="5EF423EC" w14:textId="77777777" w:rsidR="00F30F05" w:rsidRDefault="00F30F05">
      <w:pPr>
        <w:rPr>
          <w:b/>
        </w:rPr>
      </w:pPr>
    </w:p>
    <w:p w14:paraId="0CF567F7" w14:textId="77777777" w:rsidR="00F30F05" w:rsidRDefault="00F30F05">
      <w:pPr>
        <w:rPr>
          <w:b/>
        </w:rPr>
      </w:pPr>
    </w:p>
    <w:p w14:paraId="107CF7A0" w14:textId="77777777" w:rsidR="00F30F05" w:rsidRDefault="00F30F05">
      <w:pPr>
        <w:rPr>
          <w:b/>
        </w:rPr>
      </w:pPr>
    </w:p>
    <w:p w14:paraId="69F926F2" w14:textId="77777777" w:rsidR="00F30F05" w:rsidRDefault="00F30F05">
      <w:pPr>
        <w:rPr>
          <w:b/>
        </w:rPr>
      </w:pPr>
    </w:p>
    <w:p w14:paraId="002911AB" w14:textId="16580D19" w:rsidR="00A96ABB" w:rsidRPr="00F30F05" w:rsidRDefault="00A96ABB">
      <w:pPr>
        <w:rPr>
          <w:b/>
          <w:sz w:val="40"/>
          <w:szCs w:val="40"/>
        </w:rPr>
      </w:pPr>
      <w:r w:rsidRPr="00F30F05">
        <w:rPr>
          <w:b/>
          <w:sz w:val="40"/>
          <w:szCs w:val="40"/>
        </w:rPr>
        <w:t>Analysis:</w:t>
      </w:r>
    </w:p>
    <w:p w14:paraId="7B4E8D0E" w14:textId="0F8655BD" w:rsidR="00A96ABB" w:rsidRDefault="00A96ABB">
      <w:pPr>
        <w:rPr>
          <w:b/>
        </w:rPr>
      </w:pPr>
    </w:p>
    <w:p w14:paraId="2F93ECAF" w14:textId="52F4A1E3" w:rsidR="00A96ABB" w:rsidRPr="00A6259B" w:rsidRDefault="00A6259B">
      <w:r>
        <w:t>Show the MapReduce pseudo-code for the program you used to determine the cardinality (and maybe data volume) of Path2. If you did not use a program, show the steps of the analysis you performed to estimate the number?</w:t>
      </w:r>
    </w:p>
    <w:p w14:paraId="65117A43" w14:textId="578BB2F7" w:rsidR="00A96ABB" w:rsidRPr="00A6259B" w:rsidRDefault="00A96ABB" w:rsidP="00A96ABB">
      <w:pPr>
        <w:numPr>
          <w:ilvl w:val="0"/>
          <w:numId w:val="1"/>
        </w:numPr>
      </w:pPr>
      <w:proofErr w:type="spellStart"/>
      <w:r w:rsidRPr="00A6259B">
        <w:t>Psuedo</w:t>
      </w:r>
      <w:proofErr w:type="spellEnd"/>
      <w:r w:rsidRPr="00A6259B">
        <w:t xml:space="preserve"> Code </w:t>
      </w:r>
    </w:p>
    <w:p w14:paraId="255D8EB1" w14:textId="5D7EFBB6" w:rsidR="00A96ABB" w:rsidRPr="00A6259B" w:rsidRDefault="00A96ABB" w:rsidP="00A96ABB">
      <w:pPr>
        <w:ind w:left="1440"/>
      </w:pPr>
    </w:p>
    <w:p w14:paraId="6B8B5B9E" w14:textId="653196A5" w:rsidR="00A96ABB" w:rsidRPr="00A6259B" w:rsidRDefault="00A96ABB" w:rsidP="00A96ABB">
      <w:pPr>
        <w:ind w:left="1440"/>
      </w:pPr>
      <w:r w:rsidRPr="00A6259B">
        <w:t>Mapper</w:t>
      </w:r>
    </w:p>
    <w:p w14:paraId="256A141F" w14:textId="7ECAB0CB" w:rsidR="00A96ABB" w:rsidRPr="00A6259B" w:rsidRDefault="00A96ABB" w:rsidP="00A96ABB">
      <w:pPr>
        <w:ind w:left="1440"/>
      </w:pPr>
      <w:r w:rsidRPr="00A6259B">
        <w:t>Let each row of the record be (</w:t>
      </w:r>
      <w:proofErr w:type="spellStart"/>
      <w:proofErr w:type="gramStart"/>
      <w:r w:rsidRPr="00A6259B">
        <w:t>userid</w:t>
      </w:r>
      <w:proofErr w:type="spellEnd"/>
      <w:r w:rsidRPr="00A6259B">
        <w:t xml:space="preserve"> ,</w:t>
      </w:r>
      <w:proofErr w:type="gramEnd"/>
      <w:r w:rsidRPr="00A6259B">
        <w:t xml:space="preserve"> </w:t>
      </w:r>
      <w:proofErr w:type="spellStart"/>
      <w:r w:rsidRPr="00A6259B">
        <w:t>followerID</w:t>
      </w:r>
      <w:proofErr w:type="spellEnd"/>
      <w:r w:rsidRPr="00A6259B">
        <w:t>)</w:t>
      </w:r>
    </w:p>
    <w:p w14:paraId="40ED68FC" w14:textId="6EE17485" w:rsidR="00A96ABB" w:rsidRPr="00A6259B" w:rsidRDefault="00A96ABB" w:rsidP="00A96ABB">
      <w:pPr>
        <w:ind w:left="1440"/>
      </w:pPr>
    </w:p>
    <w:p w14:paraId="5A3FFE83" w14:textId="6F61E985" w:rsidR="00A96ABB" w:rsidRPr="00A6259B" w:rsidRDefault="00A96ABB" w:rsidP="00A96ABB">
      <w:pPr>
        <w:ind w:left="1440"/>
      </w:pPr>
      <w:proofErr w:type="gramStart"/>
      <w:r w:rsidRPr="00A6259B">
        <w:t>Emit(</w:t>
      </w:r>
      <w:proofErr w:type="spellStart"/>
      <w:proofErr w:type="gramEnd"/>
      <w:r w:rsidRPr="00A6259B">
        <w:t>userid</w:t>
      </w:r>
      <w:proofErr w:type="spellEnd"/>
      <w:r w:rsidRPr="00A6259B">
        <w:t>, from)</w:t>
      </w:r>
    </w:p>
    <w:p w14:paraId="481CF659" w14:textId="6973538D" w:rsidR="00A96ABB" w:rsidRPr="00A6259B" w:rsidRDefault="00A96ABB"/>
    <w:p w14:paraId="5F31A956" w14:textId="2D0E06FC" w:rsidR="00A96ABB" w:rsidRPr="00A6259B" w:rsidRDefault="00A96ABB" w:rsidP="00A96ABB">
      <w:pPr>
        <w:ind w:left="1440"/>
      </w:pPr>
      <w:proofErr w:type="gramStart"/>
      <w:r w:rsidRPr="00A6259B">
        <w:t>Emit(</w:t>
      </w:r>
      <w:proofErr w:type="spellStart"/>
      <w:proofErr w:type="gramEnd"/>
      <w:r w:rsidRPr="00A6259B">
        <w:t>followid</w:t>
      </w:r>
      <w:proofErr w:type="spellEnd"/>
      <w:r w:rsidRPr="00A6259B">
        <w:t>, to)</w:t>
      </w:r>
    </w:p>
    <w:p w14:paraId="0E2ECEB0" w14:textId="34BBE0F3" w:rsidR="00A96ABB" w:rsidRPr="00A6259B" w:rsidRDefault="00A96ABB" w:rsidP="00A96ABB">
      <w:pPr>
        <w:ind w:left="1440"/>
      </w:pPr>
    </w:p>
    <w:p w14:paraId="26B187CC" w14:textId="600290EF" w:rsidR="00A96ABB" w:rsidRPr="00A6259B" w:rsidRDefault="00A96ABB" w:rsidP="00A96ABB">
      <w:pPr>
        <w:ind w:left="1440"/>
      </w:pPr>
      <w:r w:rsidRPr="00A6259B">
        <w:t>Reducer</w:t>
      </w:r>
    </w:p>
    <w:p w14:paraId="085926C9" w14:textId="176A83BB" w:rsidR="00A96ABB" w:rsidRPr="00A6259B" w:rsidRDefault="00A96ABB">
      <w:r w:rsidRPr="00A6259B">
        <w:tab/>
      </w:r>
      <w:r w:rsidRPr="00A6259B">
        <w:tab/>
      </w:r>
      <w:r w:rsidR="00A6259B" w:rsidRPr="00A6259B">
        <w:t>Count the number of from c</w:t>
      </w:r>
    </w:p>
    <w:p w14:paraId="4CD32AD8" w14:textId="4A56140B" w:rsidR="00A6259B" w:rsidRPr="00A6259B" w:rsidRDefault="00A6259B">
      <w:r w:rsidRPr="00A6259B">
        <w:tab/>
      </w:r>
      <w:r w:rsidRPr="00A6259B">
        <w:tab/>
        <w:t>Count the number of to d</w:t>
      </w:r>
    </w:p>
    <w:p w14:paraId="6E53E703" w14:textId="77777777" w:rsidR="00A6259B" w:rsidRPr="00A6259B" w:rsidRDefault="00A6259B">
      <w:r w:rsidRPr="00A6259B">
        <w:tab/>
      </w:r>
      <w:r w:rsidRPr="00A6259B">
        <w:tab/>
      </w:r>
    </w:p>
    <w:p w14:paraId="321EF0C8" w14:textId="77777777" w:rsidR="00A6259B" w:rsidRPr="00A6259B" w:rsidRDefault="00A6259B">
      <w:r w:rsidRPr="00A6259B">
        <w:tab/>
      </w:r>
      <w:r w:rsidRPr="00A6259B">
        <w:tab/>
      </w:r>
      <w:proofErr w:type="spellStart"/>
      <w:r w:rsidRPr="00A6259B">
        <w:t>Mul</w:t>
      </w:r>
      <w:proofErr w:type="spellEnd"/>
      <w:r w:rsidRPr="00A6259B">
        <w:t xml:space="preserve"> = c*d</w:t>
      </w:r>
    </w:p>
    <w:p w14:paraId="3A0AB063" w14:textId="3DA548FA" w:rsidR="00A6259B" w:rsidRPr="00A6259B" w:rsidRDefault="00A6259B">
      <w:r w:rsidRPr="00A6259B">
        <w:tab/>
      </w:r>
      <w:r w:rsidRPr="00A6259B">
        <w:tab/>
        <w:t xml:space="preserve">Total </w:t>
      </w:r>
      <w:proofErr w:type="gramStart"/>
      <w:r w:rsidRPr="00A6259B">
        <w:t>count(</w:t>
      </w:r>
      <w:proofErr w:type="gramEnd"/>
      <w:r w:rsidRPr="00A6259B">
        <w:t xml:space="preserve">global var) =+ </w:t>
      </w:r>
      <w:proofErr w:type="spellStart"/>
      <w:r w:rsidRPr="00A6259B">
        <w:t>mul</w:t>
      </w:r>
      <w:proofErr w:type="spellEnd"/>
      <w:r w:rsidRPr="00A6259B">
        <w:tab/>
      </w:r>
    </w:p>
    <w:p w14:paraId="22715894" w14:textId="1E4132AB" w:rsidR="00A96ABB" w:rsidRPr="00A6259B" w:rsidRDefault="00A96ABB"/>
    <w:p w14:paraId="46419559" w14:textId="35DC1D0F" w:rsidR="00A6259B" w:rsidRDefault="00A6259B">
      <w:r w:rsidRPr="00A6259B">
        <w:t>Implementation:</w:t>
      </w:r>
    </w:p>
    <w:p w14:paraId="58538D4F" w14:textId="77777777" w:rsidR="00A6259B" w:rsidRPr="00A6259B" w:rsidRDefault="00A6259B"/>
    <w:p w14:paraId="66F3F66B" w14:textId="26E9787D" w:rsidR="00A6259B" w:rsidRDefault="00591502">
      <w:hyperlink r:id="rId13" w:history="1">
        <w:r w:rsidR="00A6259B" w:rsidRPr="00752C21">
          <w:rPr>
            <w:rStyle w:val="Hyperlink"/>
          </w:rPr>
          <w:t>https://github.ccs.neu.edu/vaibhavdave5/parallelDataProcessing/blob/master/SocialTraingle/MR-Demo/src/main/java/wc/Path2JoinRSCardinality.java</w:t>
        </w:r>
      </w:hyperlink>
    </w:p>
    <w:p w14:paraId="57FC5DBB" w14:textId="07A4B9A3" w:rsidR="00A6259B" w:rsidRDefault="00A6259B"/>
    <w:p w14:paraId="0D94AE12" w14:textId="1BE6A310" w:rsidR="00A6259B" w:rsidRDefault="00A6259B"/>
    <w:p w14:paraId="7A0A4AF7" w14:textId="77EAE1BC" w:rsidR="00A6259B" w:rsidRDefault="00A6259B"/>
    <w:p w14:paraId="1EFB2FAD" w14:textId="299E4AE1" w:rsidR="00A6259B" w:rsidRDefault="00A6259B">
      <w:r>
        <w:t>2)</w:t>
      </w:r>
      <w:r w:rsidRPr="00A6259B">
        <w:t xml:space="preserve"> </w:t>
      </w:r>
      <w:r>
        <w:t xml:space="preserve">Show the table with all 12 cardinality and all 12 volume estimates for the two join steps and RS-join vs. Rep-join. If you merge the two steps into one for one or both join types, state so clearly in the report. Then you only </w:t>
      </w:r>
      <w:proofErr w:type="gramStart"/>
      <w:r>
        <w:t>have to</w:t>
      </w:r>
      <w:proofErr w:type="gramEnd"/>
      <w:r>
        <w:t xml:space="preserve"> report the corresponding input/shuffle/file cache/output numbers for the merged program</w:t>
      </w:r>
    </w:p>
    <w:p w14:paraId="33B15CA1" w14:textId="77777777" w:rsidR="00A6259B" w:rsidRDefault="00A625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443"/>
        <w:gridCol w:w="1537"/>
        <w:gridCol w:w="1443"/>
        <w:gridCol w:w="1444"/>
        <w:gridCol w:w="1444"/>
        <w:gridCol w:w="1444"/>
      </w:tblGrid>
      <w:tr w:rsidR="00007DCA" w14:paraId="21E8B783" w14:textId="77777777" w:rsidTr="00A96ABB">
        <w:tc>
          <w:tcPr>
            <w:tcW w:w="1455" w:type="dxa"/>
          </w:tcPr>
          <w:p w14:paraId="58B02BB0" w14:textId="77777777" w:rsidR="00A96ABB" w:rsidRDefault="00A96ABB"/>
        </w:tc>
        <w:tc>
          <w:tcPr>
            <w:tcW w:w="1455" w:type="dxa"/>
          </w:tcPr>
          <w:p w14:paraId="7988EF67" w14:textId="01F64FCE" w:rsidR="00A96ABB" w:rsidRDefault="00A96ABB">
            <w:r>
              <w:t>RS Join input</w:t>
            </w:r>
          </w:p>
        </w:tc>
        <w:tc>
          <w:tcPr>
            <w:tcW w:w="1455" w:type="dxa"/>
          </w:tcPr>
          <w:p w14:paraId="155534E9" w14:textId="505F5FE6" w:rsidR="00A96ABB" w:rsidRDefault="00A96ABB">
            <w:r>
              <w:t>RS join Shuffle</w:t>
            </w:r>
          </w:p>
        </w:tc>
        <w:tc>
          <w:tcPr>
            <w:tcW w:w="1455" w:type="dxa"/>
          </w:tcPr>
          <w:p w14:paraId="00DB971B" w14:textId="537E2BE6" w:rsidR="00A96ABB" w:rsidRDefault="00A96ABB">
            <w:r>
              <w:t>RS join Output</w:t>
            </w:r>
          </w:p>
        </w:tc>
        <w:tc>
          <w:tcPr>
            <w:tcW w:w="1456" w:type="dxa"/>
          </w:tcPr>
          <w:p w14:paraId="03408CBA" w14:textId="5EB40EBF" w:rsidR="00A96ABB" w:rsidRDefault="00A96ABB">
            <w:r>
              <w:t>Rep Join input</w:t>
            </w:r>
          </w:p>
        </w:tc>
        <w:tc>
          <w:tcPr>
            <w:tcW w:w="1456" w:type="dxa"/>
          </w:tcPr>
          <w:p w14:paraId="5E636B99" w14:textId="09CA9BF2" w:rsidR="00A96ABB" w:rsidRDefault="00A96ABB">
            <w:r>
              <w:t>Rep join File Cache</w:t>
            </w:r>
          </w:p>
        </w:tc>
        <w:tc>
          <w:tcPr>
            <w:tcW w:w="1456" w:type="dxa"/>
          </w:tcPr>
          <w:p w14:paraId="2723C27B" w14:textId="0ACB3765" w:rsidR="00A96ABB" w:rsidRDefault="00A96ABB">
            <w:r>
              <w:t>Rep join Output</w:t>
            </w:r>
          </w:p>
        </w:tc>
      </w:tr>
      <w:tr w:rsidR="00007DCA" w14:paraId="1398BC3C" w14:textId="77777777" w:rsidTr="00A96ABB">
        <w:tc>
          <w:tcPr>
            <w:tcW w:w="1455" w:type="dxa"/>
          </w:tcPr>
          <w:p w14:paraId="77D4D35C" w14:textId="7529CAE0" w:rsidR="00A96ABB" w:rsidRDefault="00A96ABB">
            <w:r>
              <w:t>Step 1</w:t>
            </w:r>
          </w:p>
        </w:tc>
        <w:tc>
          <w:tcPr>
            <w:tcW w:w="1455" w:type="dxa"/>
          </w:tcPr>
          <w:p w14:paraId="3CDF7096" w14:textId="09295295" w:rsidR="00007DCA" w:rsidRDefault="00007DCA">
            <w:pPr>
              <w:rPr>
                <w:color w:val="000000"/>
              </w:rPr>
            </w:pPr>
            <w:r>
              <w:rPr>
                <w:color w:val="000000"/>
              </w:rPr>
              <w:t>Full input of Edges.csv</w:t>
            </w:r>
          </w:p>
          <w:p w14:paraId="1151C6F8" w14:textId="77777777" w:rsidR="00007DCA" w:rsidRDefault="00007DCA">
            <w:pPr>
              <w:rPr>
                <w:color w:val="000000"/>
              </w:rPr>
            </w:pPr>
          </w:p>
          <w:p w14:paraId="3ABD6828" w14:textId="6E0B26E1" w:rsidR="00A96ABB" w:rsidRPr="00A6259B" w:rsidRDefault="00007DCA">
            <w:pPr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1319496574 </w:t>
            </w:r>
            <w:r w:rsidR="00A6259B" w:rsidRPr="00A6259B">
              <w:rPr>
                <w:rFonts w:ascii="Roboto" w:hAnsi="Roboto"/>
                <w:color w:val="444444"/>
                <w:sz w:val="22"/>
                <w:szCs w:val="22"/>
              </w:rPr>
              <w:t>bytes</w:t>
            </w:r>
          </w:p>
        </w:tc>
        <w:tc>
          <w:tcPr>
            <w:tcW w:w="1455" w:type="dxa"/>
          </w:tcPr>
          <w:p w14:paraId="06197AED" w14:textId="77777777" w:rsid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1356928</w:t>
            </w:r>
          </w:p>
          <w:p w14:paraId="7AFC3975" w14:textId="4A3C9E1F" w:rsidR="00A96ABB" w:rsidRDefault="00A6259B" w:rsidP="00A62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CD5D7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B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ytes</w:t>
            </w:r>
          </w:p>
          <w:p w14:paraId="76897C58" w14:textId="77777777" w:rsidR="00CD5D79" w:rsidRDefault="00CD5D79" w:rsidP="00A62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</w:pPr>
          </w:p>
          <w:p w14:paraId="7E274A52" w14:textId="77777777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88571</w:t>
            </w:r>
          </w:p>
          <w:p w14:paraId="0F51AA90" w14:textId="4F9E38AF" w:rsidR="00CD5D79" w:rsidRPr="00A6259B" w:rsidRDefault="00CD5D79" w:rsidP="00A62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US" w:bidi="ar-SA"/>
              </w:rPr>
              <w:t>records</w:t>
            </w:r>
          </w:p>
        </w:tc>
        <w:tc>
          <w:tcPr>
            <w:tcW w:w="1455" w:type="dxa"/>
          </w:tcPr>
          <w:p w14:paraId="21C986C8" w14:textId="77777777" w:rsidR="00A96ABB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1302114799</w:t>
            </w:r>
          </w:p>
          <w:p w14:paraId="60594BAD" w14:textId="4577506E" w:rsidR="00007DCA" w:rsidRDefault="00CD5D79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007DCA">
              <w:rPr>
                <w:color w:val="000000"/>
              </w:rPr>
              <w:t>ytes</w:t>
            </w:r>
          </w:p>
          <w:p w14:paraId="21F566B7" w14:textId="77777777" w:rsidR="00CD5D79" w:rsidRDefault="00CD5D79" w:rsidP="00007DCA">
            <w:pPr>
              <w:pStyle w:val="HTMLPreformatted"/>
              <w:rPr>
                <w:color w:val="000000"/>
              </w:rPr>
            </w:pPr>
          </w:p>
          <w:p w14:paraId="4E66D25D" w14:textId="77777777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4387766</w:t>
            </w:r>
          </w:p>
          <w:p w14:paraId="59A10B02" w14:textId="77777777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records</w:t>
            </w:r>
          </w:p>
          <w:p w14:paraId="4B091C98" w14:textId="0D5571A4" w:rsidR="00CD5D79" w:rsidRPr="00007DCA" w:rsidRDefault="00CD5D79" w:rsidP="00007DCA">
            <w:pPr>
              <w:pStyle w:val="HTMLPreformatted"/>
              <w:rPr>
                <w:color w:val="000000"/>
              </w:rPr>
            </w:pPr>
          </w:p>
        </w:tc>
        <w:tc>
          <w:tcPr>
            <w:tcW w:w="1456" w:type="dxa"/>
          </w:tcPr>
          <w:p w14:paraId="21A8B806" w14:textId="77777777" w:rsidR="00A6259B" w:rsidRDefault="00A6259B" w:rsidP="00A6259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1319496574</w:t>
            </w:r>
          </w:p>
          <w:p w14:paraId="379ADB98" w14:textId="60A8885B" w:rsidR="00A96ABB" w:rsidRDefault="00A6259B" w:rsidP="00A6259B">
            <w:r w:rsidRPr="00A6259B">
              <w:rPr>
                <w:rFonts w:ascii="Roboto" w:hAnsi="Roboto"/>
                <w:color w:val="444444"/>
                <w:sz w:val="22"/>
                <w:szCs w:val="22"/>
              </w:rPr>
              <w:t xml:space="preserve"> bytes</w:t>
            </w:r>
          </w:p>
        </w:tc>
        <w:tc>
          <w:tcPr>
            <w:tcW w:w="1456" w:type="dxa"/>
          </w:tcPr>
          <w:p w14:paraId="12761088" w14:textId="77777777" w:rsidR="00A6259B" w:rsidRDefault="00A6259B" w:rsidP="00A6259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9130999808</w:t>
            </w:r>
          </w:p>
          <w:p w14:paraId="4AE73108" w14:textId="778265B6" w:rsidR="00A96ABB" w:rsidRDefault="00A6259B" w:rsidP="00A6259B">
            <w:r>
              <w:t>bytes</w:t>
            </w:r>
          </w:p>
        </w:tc>
        <w:tc>
          <w:tcPr>
            <w:tcW w:w="1456" w:type="dxa"/>
          </w:tcPr>
          <w:p w14:paraId="5D2F3ED6" w14:textId="77777777" w:rsidR="00A6259B" w:rsidRDefault="00A6259B" w:rsidP="00A6259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1315197755</w:t>
            </w:r>
          </w:p>
          <w:p w14:paraId="2250DF71" w14:textId="771E0A4F" w:rsidR="00A96ABB" w:rsidRDefault="00A6259B">
            <w:r>
              <w:t>bytes</w:t>
            </w:r>
          </w:p>
        </w:tc>
      </w:tr>
      <w:tr w:rsidR="00007DCA" w14:paraId="35DE2CF6" w14:textId="77777777" w:rsidTr="00A96ABB">
        <w:tc>
          <w:tcPr>
            <w:tcW w:w="1455" w:type="dxa"/>
          </w:tcPr>
          <w:p w14:paraId="6579F687" w14:textId="783FE7E3" w:rsidR="00A96ABB" w:rsidRDefault="00A96ABB">
            <w:r>
              <w:t>Step 2</w:t>
            </w:r>
          </w:p>
        </w:tc>
        <w:tc>
          <w:tcPr>
            <w:tcW w:w="1455" w:type="dxa"/>
          </w:tcPr>
          <w:p w14:paraId="41BB6A98" w14:textId="51CD16EC" w:rsid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4387766</w:t>
            </w:r>
          </w:p>
          <w:p w14:paraId="43F52A1C" w14:textId="10B7963C" w:rsid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records</w:t>
            </w:r>
          </w:p>
          <w:p w14:paraId="344DA11C" w14:textId="77777777" w:rsidR="00CD5D79" w:rsidRDefault="00CD5D79" w:rsidP="00CD5D79">
            <w:pPr>
              <w:pStyle w:val="HTMLPreformatted"/>
              <w:rPr>
                <w:color w:val="000000"/>
              </w:rPr>
            </w:pPr>
          </w:p>
          <w:p w14:paraId="1F3F9669" w14:textId="12B491E4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1302114799</w:t>
            </w:r>
          </w:p>
          <w:p w14:paraId="6579F4E3" w14:textId="77777777" w:rsidR="00CD5D79" w:rsidRDefault="00CD5D79" w:rsidP="00CD5D7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Bytes</w:t>
            </w:r>
          </w:p>
          <w:p w14:paraId="12F383BE" w14:textId="424DE79E" w:rsidR="00A96ABB" w:rsidRDefault="00A96ABB"/>
        </w:tc>
        <w:tc>
          <w:tcPr>
            <w:tcW w:w="1455" w:type="dxa"/>
          </w:tcPr>
          <w:p w14:paraId="7C4C851A" w14:textId="530B5B63" w:rsid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26397 records</w:t>
            </w:r>
          </w:p>
          <w:p w14:paraId="5DFE3538" w14:textId="77777777" w:rsidR="00007DCA" w:rsidRDefault="00007DCA" w:rsidP="00007DCA">
            <w:pPr>
              <w:pStyle w:val="HTMLPreformatted"/>
              <w:rPr>
                <w:color w:val="000000"/>
              </w:rPr>
            </w:pPr>
          </w:p>
          <w:p w14:paraId="2311DCAD" w14:textId="02ED2056" w:rsidR="00A96ABB" w:rsidRPr="00007DCA" w:rsidRDefault="00007DCA" w:rsidP="00007D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23200210944</w:t>
            </w:r>
          </w:p>
        </w:tc>
        <w:tc>
          <w:tcPr>
            <w:tcW w:w="1455" w:type="dxa"/>
          </w:tcPr>
          <w:p w14:paraId="7BB5E7C2" w14:textId="77777777" w:rsidR="00A96ABB" w:rsidRPr="00CD5D79" w:rsidRDefault="00007DCA" w:rsidP="00007DCA">
            <w:pPr>
              <w:pStyle w:val="HTMLPreformatted"/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</w:pPr>
            <w:r w:rsidRPr="00CD5D79"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  <w:t>201519176792</w:t>
            </w:r>
          </w:p>
          <w:p w14:paraId="76191705" w14:textId="602C5827" w:rsidR="00007DCA" w:rsidRPr="00CD5D79" w:rsidRDefault="00007DCA" w:rsidP="00007DCA">
            <w:pPr>
              <w:pStyle w:val="HTMLPreformatted"/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</w:pPr>
            <w:r w:rsidRPr="00CD5D79"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  <w:t>Records</w:t>
            </w:r>
          </w:p>
          <w:p w14:paraId="22C45598" w14:textId="77777777" w:rsidR="00007DCA" w:rsidRPr="00CD5D79" w:rsidRDefault="00007DCA" w:rsidP="00007DCA">
            <w:pPr>
              <w:pStyle w:val="HTMLPreformatted"/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</w:pPr>
          </w:p>
          <w:p w14:paraId="7F4BABB7" w14:textId="3CE7C675" w:rsidR="00007DCA" w:rsidRDefault="00007DCA" w:rsidP="00007DCA">
            <w:pPr>
              <w:pStyle w:val="HTMLPreformatted"/>
            </w:pPr>
            <w:r w:rsidRPr="00CD5D79">
              <w:rPr>
                <w:rFonts w:ascii="Consolas" w:hAnsi="Consolas"/>
                <w:b/>
                <w:color w:val="24292E"/>
                <w:sz w:val="18"/>
                <w:szCs w:val="18"/>
                <w:shd w:val="clear" w:color="auto" w:fill="FFFFFF"/>
              </w:rPr>
              <w:t>Ran on whole edges.csv</w:t>
            </w:r>
          </w:p>
        </w:tc>
        <w:tc>
          <w:tcPr>
            <w:tcW w:w="1456" w:type="dxa"/>
          </w:tcPr>
          <w:p w14:paraId="150787A4" w14:textId="274C075A" w:rsidR="00A96ABB" w:rsidRDefault="00A6259B">
            <w:r>
              <w:t>Merged step 1 and 2</w:t>
            </w:r>
          </w:p>
        </w:tc>
        <w:tc>
          <w:tcPr>
            <w:tcW w:w="1456" w:type="dxa"/>
          </w:tcPr>
          <w:p w14:paraId="5CEB514E" w14:textId="0F986A5C" w:rsidR="00A96ABB" w:rsidRDefault="00A6259B">
            <w:r>
              <w:t>Merged step 1 and 2</w:t>
            </w:r>
          </w:p>
        </w:tc>
        <w:tc>
          <w:tcPr>
            <w:tcW w:w="1456" w:type="dxa"/>
          </w:tcPr>
          <w:p w14:paraId="4A9AF60D" w14:textId="65351347" w:rsidR="00A96ABB" w:rsidRDefault="00A6259B">
            <w:r>
              <w:t>Merged step 1 and 2</w:t>
            </w:r>
          </w:p>
        </w:tc>
      </w:tr>
    </w:tbl>
    <w:p w14:paraId="7E547929" w14:textId="58D554D6" w:rsidR="00A96ABB" w:rsidRDefault="00A96ABB"/>
    <w:p w14:paraId="0B24797A" w14:textId="77777777" w:rsidR="00F30F05" w:rsidRDefault="00F30F05"/>
    <w:p w14:paraId="035D90F0" w14:textId="77777777" w:rsidR="00F30F05" w:rsidRDefault="00F30F05"/>
    <w:p w14:paraId="6124C2BA" w14:textId="53E1A964" w:rsidR="00A96ABB" w:rsidRDefault="00CD5D79" w:rsidP="00F30F05">
      <w:pPr>
        <w:pStyle w:val="ListParagraph"/>
        <w:numPr>
          <w:ilvl w:val="0"/>
          <w:numId w:val="2"/>
        </w:numPr>
      </w:pPr>
      <w:r>
        <w:t>For cardinality of Path2 I have the following code and output</w:t>
      </w:r>
    </w:p>
    <w:p w14:paraId="20311A46" w14:textId="16C9C3F4" w:rsidR="00CD5D79" w:rsidRDefault="00CD5D79"/>
    <w:p w14:paraId="556F16EB" w14:textId="21CF26D1" w:rsidR="00CD5D79" w:rsidRDefault="00CD5D79"/>
    <w:p w14:paraId="2310D38E" w14:textId="76D9B18B" w:rsidR="00CD5D79" w:rsidRDefault="00CD5D79">
      <w:r>
        <w:t xml:space="preserve">Output: </w:t>
      </w:r>
      <w:hyperlink r:id="rId14" w:history="1">
        <w:r w:rsidRPr="00752C21">
          <w:rPr>
            <w:rStyle w:val="Hyperlink"/>
          </w:rPr>
          <w:t>https://github.ccs.neu.edu/vaibhavdave5/parallelDataProcessing/blob/915bb51456220b3d589d923521becd5b172cf214/SocialTraingle/MR-Demo/output/part-r-00000</w:t>
        </w:r>
      </w:hyperlink>
    </w:p>
    <w:p w14:paraId="34616C91" w14:textId="77777777" w:rsidR="00CD5D79" w:rsidRDefault="00CD5D79"/>
    <w:p w14:paraId="59271933" w14:textId="04BCB8E0" w:rsidR="00A96ABB" w:rsidRDefault="00A96ABB"/>
    <w:p w14:paraId="570D2517" w14:textId="2E54DAA5" w:rsidR="00CD5D79" w:rsidRDefault="00CD5D79"/>
    <w:p w14:paraId="0854A604" w14:textId="2F7420B5" w:rsidR="00CD5D79" w:rsidRDefault="00CD5D79">
      <w:r>
        <w:t>Code:</w:t>
      </w:r>
    </w:p>
    <w:p w14:paraId="15179E2B" w14:textId="6AB86589" w:rsidR="00CD5D79" w:rsidRDefault="00591502">
      <w:hyperlink r:id="rId15" w:history="1">
        <w:r w:rsidR="00CD5D79" w:rsidRPr="00752C21">
          <w:rPr>
            <w:rStyle w:val="Hyperlink"/>
          </w:rPr>
          <w:t>https://github.ccs.neu.edu/vaibhavdave5/parallelDataProcessing/blob/915bb51456220b3d589d923521becd5b172cf214/SocialTraingle/MR-Demo/src/main/java/wc/Path2JoinRSCardinality.java</w:t>
        </w:r>
      </w:hyperlink>
    </w:p>
    <w:p w14:paraId="76AEB803" w14:textId="77777777" w:rsidR="00CD5D79" w:rsidRDefault="00CD5D79"/>
    <w:sectPr w:rsidR="00CD5D79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ospace">
    <w:altName w:val="Cambria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250E"/>
    <w:multiLevelType w:val="hybridMultilevel"/>
    <w:tmpl w:val="1D800F5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381"/>
    <w:multiLevelType w:val="hybridMultilevel"/>
    <w:tmpl w:val="C1161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BB"/>
    <w:rsid w:val="00007DCA"/>
    <w:rsid w:val="00591502"/>
    <w:rsid w:val="00997BAC"/>
    <w:rsid w:val="00A6259B"/>
    <w:rsid w:val="00A96ABB"/>
    <w:rsid w:val="00AF3D15"/>
    <w:rsid w:val="00CD5D79"/>
    <w:rsid w:val="00F3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BA0960"/>
  <w15:chartTrackingRefBased/>
  <w15:docId w15:val="{B85A0EBE-5181-42C6-844C-16E893A8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DejaVu Sans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A9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259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59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F30F0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cs.neu.edu/vaibhavdave5/parallelDataProcessing/tree/d375f9319bb62890a3ee8785998a37d38881022d/SocialTraingle/MR-Demo/output-Triangle" TargetMode="External"/><Relationship Id="rId13" Type="http://schemas.openxmlformats.org/officeDocument/2006/relationships/hyperlink" Target="https://github.ccs.neu.edu/vaibhavdave5/parallelDataProcessing/blob/master/SocialTraingle/MR-Demo/src/main/java/wc/Path2JoinRSCardinality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cs.neu.edu/vaibhavdave5/parallelDataProcessing/tree/d2dcb9748b38515cc183d80d00b00bfa47ca60f5/SocialTraingle/MR-Demo/outpu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cs.neu.edu/vaibhavdave5/parallelDataProcessing/blob/master/SocialTraingle/MR-Demo/src/main/java/wc/TwitterRepJoin.jav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cs.neu.edu/vaibhavdave5/parallelDataProcessing/tree/master/SocialTraingle" TargetMode="External"/><Relationship Id="rId15" Type="http://schemas.openxmlformats.org/officeDocument/2006/relationships/hyperlink" Target="https://github.ccs.neu.edu/vaibhavdave5/parallelDataProcessing/blob/915bb51456220b3d589d923521becd5b172cf214/SocialTraingle/MR-Demo/src/main/java/wc/Path2JoinRSCardinality.jav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aws-logs-577453344208-us-east-1/elasticmapreduce/j-2OSS0JC20J2YS/hadoop-mapreduce/history/2019/02/10/000000/job_1549811928896_0003-1549812432231-hadoop-RSJoin%2BComplete%2BTriangle-1549813064651-44-5-SUCCEEDED-default-1549812438345.jhist.gz" TargetMode="External"/><Relationship Id="rId14" Type="http://schemas.openxmlformats.org/officeDocument/2006/relationships/hyperlink" Target="https://github.ccs.neu.edu/vaibhavdave5/parallelDataProcessing/blob/915bb51456220b3d589d923521becd5b172cf214/SocialTraingle/MR-Demo/output/part-r-000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udy\Map%20Reduce\HW2\parallelDataProcessing\Doc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Doctemplate1</Template>
  <TotalTime>47</TotalTime>
  <Pages>9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Dave</dc:creator>
  <cp:keywords/>
  <cp:lastModifiedBy>Vaibhav Dave</cp:lastModifiedBy>
  <cp:revision>5</cp:revision>
  <cp:lastPrinted>2019-02-11T03:52:00Z</cp:lastPrinted>
  <dcterms:created xsi:type="dcterms:W3CDTF">2019-02-11T03:05:00Z</dcterms:created>
  <dcterms:modified xsi:type="dcterms:W3CDTF">2019-02-11T03:54:00Z</dcterms:modified>
</cp:coreProperties>
</file>