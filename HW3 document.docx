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3541" w14:textId="77777777" w:rsidR="00E92CDF" w:rsidRDefault="00FE33E2"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Vaibhav Shekhar Dave</w:t>
      </w:r>
    </w:p>
    <w:p w14:paraId="6E8FD54E" w14:textId="77777777" w:rsidR="00E92CDF" w:rsidRPr="00B31818" w:rsidRDefault="00E92CDF">
      <w:pPr>
        <w:pStyle w:val="Standard"/>
        <w:rPr>
          <w:sz w:val="20"/>
          <w:szCs w:val="20"/>
        </w:rPr>
      </w:pPr>
    </w:p>
    <w:p w14:paraId="1EF6F13F" w14:textId="5B2D10B2" w:rsidR="00E92CDF" w:rsidRDefault="00FE33E2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HW 3 CS6240 Parallel Data Processing – Spring 19.</w:t>
      </w:r>
    </w:p>
    <w:p w14:paraId="6AE6621D" w14:textId="77777777" w:rsidR="00220954" w:rsidRPr="00B31818" w:rsidRDefault="00220954">
      <w:pPr>
        <w:pStyle w:val="Standard"/>
        <w:rPr>
          <w:sz w:val="18"/>
          <w:szCs w:val="18"/>
        </w:rPr>
      </w:pPr>
    </w:p>
    <w:p w14:paraId="0291C48C" w14:textId="6D5AB452" w:rsidR="00E92CDF" w:rsidRPr="00220954" w:rsidRDefault="00220954">
      <w:pPr>
        <w:pStyle w:val="Standard"/>
        <w:rPr>
          <w:sz w:val="20"/>
          <w:szCs w:val="20"/>
        </w:rPr>
      </w:pPr>
      <w:hyperlink r:id="rId7" w:history="1">
        <w:r w:rsidRPr="00220954">
          <w:rPr>
            <w:rStyle w:val="Hyperlink"/>
            <w:sz w:val="20"/>
            <w:szCs w:val="20"/>
          </w:rPr>
          <w:t>https://github.ccs.neu.edu/vaibhavdave5/parallelDataProcessing/tree/master/SocialTriagleSpark/</w:t>
        </w:r>
      </w:hyperlink>
      <w:r w:rsidR="00FC5D59" w:rsidRPr="00220954">
        <w:rPr>
          <w:sz w:val="20"/>
          <w:szCs w:val="20"/>
        </w:rPr>
        <w:t xml:space="preserve"> </w:t>
      </w:r>
    </w:p>
    <w:p w14:paraId="2D2DED5A" w14:textId="77777777" w:rsidR="00E92CDF" w:rsidRDefault="00E92CDF">
      <w:pPr>
        <w:pStyle w:val="Standard"/>
      </w:pPr>
    </w:p>
    <w:p w14:paraId="0E0C5D63" w14:textId="45FF500A" w:rsidR="00E92CDF" w:rsidRDefault="00FE33E2">
      <w:pPr>
        <w:pStyle w:val="Standard"/>
      </w:pPr>
      <w:r>
        <w:rPr>
          <w:rFonts w:ascii="sans-serif" w:hAnsi="sans-serif"/>
          <w:b/>
          <w:bCs/>
          <w:sz w:val="31"/>
        </w:rPr>
        <w:t>Combining in Spark</w:t>
      </w:r>
      <w:r>
        <w:rPr>
          <w:rFonts w:ascii="sans-serif" w:hAnsi="sans-serif"/>
          <w:sz w:val="31"/>
        </w:rPr>
        <w:t>:</w:t>
      </w:r>
    </w:p>
    <w:p w14:paraId="6EAE7742" w14:textId="77777777" w:rsidR="00B31818" w:rsidRPr="00B31818" w:rsidRDefault="00B31818">
      <w:pPr>
        <w:pStyle w:val="Standard"/>
      </w:pPr>
    </w:p>
    <w:p w14:paraId="0B675897" w14:textId="77777777" w:rsidR="00E92CDF" w:rsidRDefault="00FE33E2">
      <w:pPr>
        <w:pStyle w:val="Standard"/>
      </w:pPr>
      <w:r>
        <w:rPr>
          <w:rFonts w:ascii="Monospace" w:hAnsi="Monospace"/>
          <w:b/>
          <w:bCs/>
        </w:rPr>
        <w:t>1) RDD_R</w:t>
      </w:r>
    </w:p>
    <w:p w14:paraId="16BE401F" w14:textId="77777777" w:rsidR="00E92CDF" w:rsidRDefault="00E92CDF">
      <w:pPr>
        <w:pStyle w:val="Standard"/>
        <w:rPr>
          <w:rFonts w:ascii="sans-serif" w:hAnsi="sans-serif"/>
        </w:rPr>
      </w:pPr>
    </w:p>
    <w:p w14:paraId="1BAE9FA2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>//Reading csv file</w:t>
      </w:r>
    </w:p>
    <w:p w14:paraId="152ED070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3FFF1036" w14:textId="77777777" w:rsidR="00E92CDF" w:rsidRDefault="00E92CDF">
      <w:pPr>
        <w:pStyle w:val="Standard"/>
      </w:pPr>
    </w:p>
    <w:p w14:paraId="371DB1F2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reduceByKey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</w:p>
    <w:p w14:paraId="094071F3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 xml:space="preserve">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08603360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6D9F90E9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reduceByKey</w:t>
      </w:r>
      <w:proofErr w:type="spellEnd"/>
      <w:proofErr w:type="gramEnd"/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  <w:u w:val="single"/>
        </w:rPr>
        <w:t>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_)</w:t>
      </w:r>
    </w:p>
    <w:p w14:paraId="1D872CD6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5CFE0B0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72EB9CB2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</w:p>
    <w:p w14:paraId="53E753EC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6C8B56EE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3892CC44" w14:textId="77777777" w:rsidR="00E92CDF" w:rsidRDefault="00FE33E2">
      <w:pPr>
        <w:pStyle w:val="Standard"/>
        <w:rPr>
          <w:rFonts w:ascii="sans-serif" w:hAnsi="sans-serif"/>
          <w:b/>
          <w:bCs/>
          <w:sz w:val="22"/>
          <w:szCs w:val="22"/>
        </w:rPr>
      </w:pPr>
      <w:r>
        <w:rPr>
          <w:rFonts w:ascii="sans-serif" w:hAnsi="sans-serif"/>
          <w:b/>
          <w:bCs/>
          <w:sz w:val="22"/>
          <w:szCs w:val="22"/>
        </w:rPr>
        <w:t xml:space="preserve">Corresponding </w:t>
      </w:r>
      <w:proofErr w:type="spellStart"/>
      <w:proofErr w:type="gramStart"/>
      <w:r>
        <w:rPr>
          <w:rFonts w:ascii="sans-serif" w:hAnsi="sans-serif"/>
          <w:b/>
          <w:bCs/>
          <w:sz w:val="22"/>
          <w:szCs w:val="22"/>
        </w:rPr>
        <w:t>toDebugString</w:t>
      </w:r>
      <w:proofErr w:type="spellEnd"/>
      <w:r>
        <w:rPr>
          <w:rFonts w:ascii="sans-serif" w:hAnsi="sans-serif"/>
          <w:b/>
          <w:bCs/>
          <w:sz w:val="22"/>
          <w:szCs w:val="22"/>
        </w:rPr>
        <w:t>(</w:t>
      </w:r>
      <w:proofErr w:type="gramEnd"/>
      <w:r>
        <w:rPr>
          <w:rFonts w:ascii="sans-serif" w:hAnsi="sans-serif"/>
          <w:b/>
          <w:bCs/>
          <w:sz w:val="22"/>
          <w:szCs w:val="22"/>
        </w:rPr>
        <w:t>)</w:t>
      </w:r>
    </w:p>
    <w:p w14:paraId="72B32471" w14:textId="77777777" w:rsidR="00E92CDF" w:rsidRDefault="00E92CDF">
      <w:pPr>
        <w:pStyle w:val="Standard"/>
        <w:rPr>
          <w:rFonts w:ascii="sans-serif" w:hAnsi="sans-serif"/>
          <w:sz w:val="31"/>
        </w:rPr>
      </w:pPr>
    </w:p>
    <w:p w14:paraId="5D89F7CA" w14:textId="77777777" w:rsidR="00E92CDF" w:rsidRDefault="00FE33E2">
      <w:pPr>
        <w:pStyle w:val="Standard"/>
      </w:pPr>
      <w:r>
        <w:t xml:space="preserve">(40) </w:t>
      </w:r>
      <w:proofErr w:type="spellStart"/>
      <w:proofErr w:type="gramStart"/>
      <w:r>
        <w:t>ShuffledRDD</w:t>
      </w:r>
      <w:proofErr w:type="spellEnd"/>
      <w:r>
        <w:t>[</w:t>
      </w:r>
      <w:proofErr w:type="gramEnd"/>
      <w:r>
        <w:t xml:space="preserve">4] at </w:t>
      </w:r>
      <w:proofErr w:type="spellStart"/>
      <w:r>
        <w:t>reduceByKey</w:t>
      </w:r>
      <w:proofErr w:type="spellEnd"/>
      <w:r>
        <w:t xml:space="preserve"> at </w:t>
      </w:r>
      <w:r>
        <w:t>WordCount.scala:28 []</w:t>
      </w:r>
    </w:p>
    <w:p w14:paraId="10F3DA3A" w14:textId="77777777" w:rsidR="00E92CDF" w:rsidRDefault="00FE33E2">
      <w:pPr>
        <w:pStyle w:val="Standard"/>
      </w:pPr>
      <w:r>
        <w:t xml:space="preserve"> +-(40)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>3] at map at WordCount.scala:27 []</w:t>
      </w:r>
    </w:p>
    <w:p w14:paraId="76078E60" w14:textId="77777777" w:rsidR="00E92CDF" w:rsidRDefault="00FE33E2">
      <w:pPr>
        <w:pStyle w:val="Standard"/>
      </w:pPr>
      <w:r>
        <w:t xml:space="preserve">    |  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>2] at map at WordCount.scala:26 []</w:t>
      </w:r>
    </w:p>
    <w:p w14:paraId="1AEDF8A1" w14:textId="77777777" w:rsidR="00E92CDF" w:rsidRDefault="00FE33E2">
      <w:pPr>
        <w:pStyle w:val="Standard"/>
      </w:pPr>
      <w:r>
        <w:t xml:space="preserve">    |   input/edges.csv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1] at </w:t>
      </w:r>
      <w:proofErr w:type="spellStart"/>
      <w:r>
        <w:t>textFile</w:t>
      </w:r>
      <w:proofErr w:type="spellEnd"/>
      <w:r>
        <w:t xml:space="preserve"> at WordCount.scala:25 []</w:t>
      </w:r>
    </w:p>
    <w:p w14:paraId="366806CA" w14:textId="77777777" w:rsidR="00E92CDF" w:rsidRDefault="00FE33E2">
      <w:pPr>
        <w:pStyle w:val="Standard"/>
      </w:pPr>
      <w:r>
        <w:t xml:space="preserve">    |   input/edges.csv </w:t>
      </w:r>
      <w:proofErr w:type="spellStart"/>
      <w:proofErr w:type="gramStart"/>
      <w:r>
        <w:t>HadoopRDD</w:t>
      </w:r>
      <w:proofErr w:type="spellEnd"/>
      <w:r>
        <w:t>[</w:t>
      </w:r>
      <w:proofErr w:type="gramEnd"/>
      <w:r>
        <w:t xml:space="preserve">0] at </w:t>
      </w:r>
      <w:proofErr w:type="spellStart"/>
      <w:r>
        <w:t>textFile</w:t>
      </w:r>
      <w:proofErr w:type="spellEnd"/>
      <w:r>
        <w:t xml:space="preserve"> at WordCount.scala:25 []</w:t>
      </w:r>
    </w:p>
    <w:p w14:paraId="4FD9461A" w14:textId="77777777" w:rsidR="00E92CDF" w:rsidRDefault="00E92CDF">
      <w:pPr>
        <w:pStyle w:val="Standard"/>
      </w:pPr>
    </w:p>
    <w:p w14:paraId="5D6341AA" w14:textId="77777777" w:rsidR="00E92CDF" w:rsidRDefault="00E92CDF">
      <w:pPr>
        <w:pStyle w:val="Standard"/>
      </w:pPr>
    </w:p>
    <w:p w14:paraId="43DAF804" w14:textId="77777777" w:rsidR="00E92CDF" w:rsidRDefault="00E92CDF">
      <w:pPr>
        <w:pStyle w:val="Standard"/>
      </w:pPr>
    </w:p>
    <w:p w14:paraId="76097AA9" w14:textId="77777777" w:rsidR="00E92CDF" w:rsidRDefault="00E92CDF">
      <w:pPr>
        <w:pStyle w:val="Standard"/>
      </w:pPr>
    </w:p>
    <w:p w14:paraId="64B39423" w14:textId="683EF9F8" w:rsidR="00E92CDF" w:rsidRDefault="006F08DC" w:rsidP="00A46419">
      <w:pPr>
        <w:pStyle w:val="Standard"/>
      </w:pPr>
      <w:r>
        <w:t>DOES NOT PERFORM AGGREGATION BEFORE SHUFFLING</w:t>
      </w:r>
    </w:p>
    <w:p w14:paraId="5846EE89" w14:textId="77777777" w:rsidR="00E92CDF" w:rsidRDefault="00E92CDF">
      <w:pPr>
        <w:pStyle w:val="Standard"/>
      </w:pPr>
    </w:p>
    <w:p w14:paraId="3439E638" w14:textId="77777777" w:rsidR="00E92CDF" w:rsidRDefault="00E92CDF">
      <w:pPr>
        <w:pStyle w:val="Standard"/>
      </w:pPr>
    </w:p>
    <w:p w14:paraId="2C41D420" w14:textId="77777777" w:rsidR="00E92CDF" w:rsidRDefault="00E92CDF">
      <w:pPr>
        <w:pStyle w:val="Standard"/>
      </w:pPr>
    </w:p>
    <w:p w14:paraId="7473AB09" w14:textId="77777777" w:rsidR="00E92CDF" w:rsidRDefault="00E92CDF">
      <w:pPr>
        <w:pStyle w:val="Standard"/>
      </w:pPr>
    </w:p>
    <w:p w14:paraId="14756931" w14:textId="77777777" w:rsidR="00E92CDF" w:rsidRDefault="00E92CDF">
      <w:pPr>
        <w:pStyle w:val="Standard"/>
      </w:pPr>
    </w:p>
    <w:p w14:paraId="77512615" w14:textId="77777777" w:rsidR="00E92CDF" w:rsidRDefault="00E92CDF">
      <w:pPr>
        <w:pStyle w:val="Standard"/>
      </w:pPr>
    </w:p>
    <w:p w14:paraId="7F2EF70D" w14:textId="77777777" w:rsidR="00E92CDF" w:rsidRDefault="00E92CDF">
      <w:pPr>
        <w:pStyle w:val="Standard"/>
      </w:pPr>
    </w:p>
    <w:p w14:paraId="47C89EA4" w14:textId="77777777" w:rsidR="00E92CDF" w:rsidRDefault="00E92CDF">
      <w:pPr>
        <w:pStyle w:val="Standard"/>
      </w:pPr>
    </w:p>
    <w:p w14:paraId="767AC939" w14:textId="362200D5" w:rsidR="00E92CDF" w:rsidRDefault="00E92CDF">
      <w:pPr>
        <w:pStyle w:val="Standard"/>
      </w:pPr>
    </w:p>
    <w:p w14:paraId="5186CDE9" w14:textId="77777777" w:rsidR="00B31818" w:rsidRDefault="00B31818">
      <w:pPr>
        <w:pStyle w:val="Standard"/>
      </w:pPr>
    </w:p>
    <w:p w14:paraId="5F869321" w14:textId="6C102E6F" w:rsidR="00E92CDF" w:rsidRDefault="00E92CDF">
      <w:pPr>
        <w:pStyle w:val="Standard"/>
      </w:pPr>
    </w:p>
    <w:p w14:paraId="43D23CCE" w14:textId="737374A3" w:rsidR="00A46419" w:rsidRDefault="00A46419">
      <w:pPr>
        <w:pStyle w:val="Standard"/>
      </w:pPr>
    </w:p>
    <w:p w14:paraId="2F4E8E32" w14:textId="77777777" w:rsidR="00A46419" w:rsidRDefault="00A46419">
      <w:pPr>
        <w:pStyle w:val="Standard"/>
      </w:pPr>
    </w:p>
    <w:p w14:paraId="48C749E8" w14:textId="77777777" w:rsidR="00E92CDF" w:rsidRDefault="00E92CDF">
      <w:pPr>
        <w:pStyle w:val="Standard"/>
      </w:pPr>
    </w:p>
    <w:p w14:paraId="206B18DB" w14:textId="77777777" w:rsidR="00E92CDF" w:rsidRDefault="00FE33E2">
      <w:pPr>
        <w:pStyle w:val="Standard"/>
      </w:pPr>
      <w:r>
        <w:lastRenderedPageBreak/>
        <w:t xml:space="preserve">2) </w:t>
      </w:r>
      <w:r>
        <w:rPr>
          <w:rFonts w:ascii="Monospace" w:hAnsi="Monospace"/>
          <w:b/>
          <w:bCs/>
        </w:rPr>
        <w:t>RDD_G</w:t>
      </w:r>
    </w:p>
    <w:p w14:paraId="47A55FA7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2E535832" w14:textId="77777777" w:rsidR="00E92CDF" w:rsidRDefault="00FE33E2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// Reading csv file</w:t>
      </w:r>
    </w:p>
    <w:p w14:paraId="4E6B376D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023A327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0DAE6E86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groupByKey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  <w:r>
        <w:rPr>
          <w:rFonts w:ascii="Monospace" w:hAnsi="Monospace"/>
          <w:sz w:val="20"/>
        </w:rPr>
        <w:tab/>
      </w:r>
    </w:p>
    <w:p w14:paraId="77D2D11D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6DAD2C7C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27908111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groupByKey</w:t>
      </w:r>
      <w:proofErr w:type="spellEnd"/>
      <w:proofErr w:type="gramEnd"/>
      <w:r>
        <w:rPr>
          <w:rFonts w:ascii="Monospace" w:hAnsi="Monospace"/>
          <w:sz w:val="20"/>
        </w:rPr>
        <w:t>()</w:t>
      </w:r>
    </w:p>
    <w:p w14:paraId="6DB431E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mapValues</w:t>
      </w:r>
      <w:proofErr w:type="spellEnd"/>
      <w:proofErr w:type="gramEnd"/>
      <w:r>
        <w:rPr>
          <w:rFonts w:ascii="Monospace" w:hAnsi="Monospace"/>
          <w:sz w:val="20"/>
        </w:rPr>
        <w:t>(id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id.sum</w:t>
      </w:r>
      <w:proofErr w:type="spellEnd"/>
      <w:r>
        <w:rPr>
          <w:rFonts w:ascii="Monospace" w:hAnsi="Monospace"/>
          <w:sz w:val="20"/>
        </w:rPr>
        <w:t>)</w:t>
      </w:r>
    </w:p>
    <w:p w14:paraId="34EC5F9D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B1CD017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4B67FC30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F42A4C3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6AB7B92F" w14:textId="77777777" w:rsidR="00E92CDF" w:rsidRDefault="00E92CDF">
      <w:pPr>
        <w:pStyle w:val="Standard"/>
      </w:pPr>
    </w:p>
    <w:p w14:paraId="25483317" w14:textId="77777777" w:rsidR="00E92CDF" w:rsidRDefault="00FE33E2">
      <w:pPr>
        <w:pStyle w:val="Standard"/>
      </w:pPr>
      <w:r>
        <w:rPr>
          <w:rFonts w:ascii="Monospace" w:hAnsi="Monospace"/>
          <w:b/>
          <w:bCs/>
        </w:rPr>
        <w:t xml:space="preserve">Corresponding </w:t>
      </w:r>
      <w:proofErr w:type="spellStart"/>
      <w:proofErr w:type="gramStart"/>
      <w:r>
        <w:rPr>
          <w:rFonts w:ascii="Monospace" w:hAnsi="Monospace"/>
          <w:b/>
          <w:bCs/>
        </w:rPr>
        <w:t>toDebugString</w:t>
      </w:r>
      <w:proofErr w:type="spellEnd"/>
      <w:r>
        <w:rPr>
          <w:rFonts w:ascii="Monospace" w:hAnsi="Monospace"/>
          <w:b/>
          <w:bCs/>
        </w:rPr>
        <w:t>(</w:t>
      </w:r>
      <w:proofErr w:type="gramEnd"/>
      <w:r>
        <w:rPr>
          <w:rFonts w:ascii="Monospace" w:hAnsi="Monospace"/>
          <w:b/>
          <w:bCs/>
        </w:rPr>
        <w:t>)</w:t>
      </w:r>
    </w:p>
    <w:p w14:paraId="5DDCCC3A" w14:textId="77777777" w:rsidR="00E92CDF" w:rsidRDefault="00E92CDF">
      <w:pPr>
        <w:pStyle w:val="Standard"/>
      </w:pPr>
    </w:p>
    <w:p w14:paraId="7A93A2DC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5] at </w:t>
      </w:r>
      <w:proofErr w:type="spellStart"/>
      <w:r>
        <w:rPr>
          <w:rFonts w:ascii="Monospace" w:hAnsi="Monospace"/>
          <w:sz w:val="20"/>
        </w:rPr>
        <w:t>mapValues</w:t>
      </w:r>
      <w:proofErr w:type="spellEnd"/>
      <w:r>
        <w:rPr>
          <w:rFonts w:ascii="Monospace" w:hAnsi="Monospace"/>
          <w:sz w:val="20"/>
        </w:rPr>
        <w:t xml:space="preserve"> at WordCount.scala:43 []</w:t>
      </w:r>
    </w:p>
    <w:p w14:paraId="0CDBD14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|   </w:t>
      </w:r>
      <w:proofErr w:type="spellStart"/>
      <w:proofErr w:type="gramStart"/>
      <w:r>
        <w:rPr>
          <w:rFonts w:ascii="Monospace" w:hAnsi="Monospace"/>
          <w:sz w:val="20"/>
        </w:rPr>
        <w:t>ShuffledRDD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4] at </w:t>
      </w:r>
      <w:proofErr w:type="spellStart"/>
      <w:r>
        <w:rPr>
          <w:rFonts w:ascii="Monospace" w:hAnsi="Monospace"/>
          <w:sz w:val="20"/>
        </w:rPr>
        <w:t>groupByKey</w:t>
      </w:r>
      <w:proofErr w:type="spellEnd"/>
      <w:r>
        <w:rPr>
          <w:rFonts w:ascii="Monospace" w:hAnsi="Monospace"/>
          <w:sz w:val="20"/>
        </w:rPr>
        <w:t xml:space="preserve"> at WordCount.scala:42 []</w:t>
      </w:r>
    </w:p>
    <w:p w14:paraId="67F948B8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+-(40)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3] at map at WordCount.scala:41 []</w:t>
      </w:r>
    </w:p>
    <w:p w14:paraId="61679B33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2] at map at WordCount.scala:40 []</w:t>
      </w:r>
    </w:p>
    <w:p w14:paraId="5EB9E3F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1]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WordCount.scala:38 []</w:t>
      </w:r>
    </w:p>
    <w:p w14:paraId="1C6C79C4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input/edges</w:t>
      </w:r>
      <w:r>
        <w:rPr>
          <w:rFonts w:ascii="Monospace" w:hAnsi="Monospace"/>
          <w:sz w:val="20"/>
        </w:rPr>
        <w:t xml:space="preserve">.csv </w:t>
      </w:r>
      <w:proofErr w:type="spellStart"/>
      <w:proofErr w:type="gramStart"/>
      <w:r>
        <w:rPr>
          <w:rFonts w:ascii="Monospace" w:hAnsi="Monospace"/>
          <w:sz w:val="20"/>
        </w:rPr>
        <w:t>HadoopRDD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0]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WordCount.scala:38 []</w:t>
      </w:r>
    </w:p>
    <w:p w14:paraId="08881CAA" w14:textId="77777777" w:rsidR="00E92CDF" w:rsidRDefault="00E92CDF">
      <w:pPr>
        <w:pStyle w:val="Standard"/>
      </w:pPr>
    </w:p>
    <w:p w14:paraId="68C04BAB" w14:textId="77777777" w:rsidR="00E92CDF" w:rsidRDefault="00E92CDF">
      <w:pPr>
        <w:pStyle w:val="Standard"/>
      </w:pPr>
    </w:p>
    <w:p w14:paraId="3423DBE1" w14:textId="77777777" w:rsidR="00E92CDF" w:rsidRDefault="00E92CDF">
      <w:pPr>
        <w:pStyle w:val="Standard"/>
      </w:pPr>
    </w:p>
    <w:p w14:paraId="5EB70AC6" w14:textId="3B963804" w:rsidR="00E92CDF" w:rsidRDefault="00E92CDF">
      <w:pPr>
        <w:pStyle w:val="Standard"/>
      </w:pPr>
    </w:p>
    <w:p w14:paraId="6C967038" w14:textId="625BFAFE" w:rsidR="00B31818" w:rsidRDefault="00B31818">
      <w:pPr>
        <w:pStyle w:val="Standard"/>
      </w:pPr>
    </w:p>
    <w:p w14:paraId="73B1ED1A" w14:textId="77777777" w:rsidR="00A46419" w:rsidRDefault="00A46419" w:rsidP="00A46419">
      <w:pPr>
        <w:pStyle w:val="Standard"/>
      </w:pPr>
      <w:r>
        <w:t>DOES NOT PERFORM AGGREGATION BEFORE SHUFFLING</w:t>
      </w:r>
    </w:p>
    <w:p w14:paraId="7DB8DCC7" w14:textId="37FABDD2" w:rsidR="00B31818" w:rsidRDefault="00B31818">
      <w:pPr>
        <w:pStyle w:val="Standard"/>
      </w:pPr>
    </w:p>
    <w:p w14:paraId="29510120" w14:textId="23A4E851" w:rsidR="00B31818" w:rsidRDefault="00B31818">
      <w:pPr>
        <w:pStyle w:val="Standard"/>
      </w:pPr>
    </w:p>
    <w:p w14:paraId="08712E0A" w14:textId="78FFFB76" w:rsidR="00B31818" w:rsidRDefault="00B31818">
      <w:pPr>
        <w:pStyle w:val="Standard"/>
      </w:pPr>
    </w:p>
    <w:p w14:paraId="0F5EE92A" w14:textId="47239725" w:rsidR="00B31818" w:rsidRDefault="00B31818">
      <w:pPr>
        <w:pStyle w:val="Standard"/>
      </w:pPr>
    </w:p>
    <w:p w14:paraId="3B6A4AB2" w14:textId="77C069D9" w:rsidR="00B31818" w:rsidRDefault="00B31818">
      <w:pPr>
        <w:pStyle w:val="Standard"/>
      </w:pPr>
    </w:p>
    <w:p w14:paraId="2BA9AC35" w14:textId="27404931" w:rsidR="00B31818" w:rsidRDefault="00B31818">
      <w:pPr>
        <w:pStyle w:val="Standard"/>
      </w:pPr>
    </w:p>
    <w:p w14:paraId="6844B1C4" w14:textId="2E64ABA8" w:rsidR="00B31818" w:rsidRDefault="00B31818">
      <w:pPr>
        <w:pStyle w:val="Standard"/>
      </w:pPr>
    </w:p>
    <w:p w14:paraId="671A24BF" w14:textId="71008F9F" w:rsidR="00B31818" w:rsidRDefault="00B31818">
      <w:pPr>
        <w:pStyle w:val="Standard"/>
      </w:pPr>
    </w:p>
    <w:p w14:paraId="3D92B79B" w14:textId="409A7E10" w:rsidR="00B31818" w:rsidRDefault="00B31818">
      <w:pPr>
        <w:pStyle w:val="Standard"/>
      </w:pPr>
    </w:p>
    <w:p w14:paraId="01E313F8" w14:textId="7F81B0A3" w:rsidR="00B31818" w:rsidRDefault="00B31818">
      <w:pPr>
        <w:pStyle w:val="Standard"/>
      </w:pPr>
    </w:p>
    <w:p w14:paraId="2D62491E" w14:textId="2E9BBDAB" w:rsidR="00B31818" w:rsidRDefault="00B31818">
      <w:pPr>
        <w:pStyle w:val="Standard"/>
      </w:pPr>
    </w:p>
    <w:p w14:paraId="27C824AF" w14:textId="44342611" w:rsidR="00B31818" w:rsidRDefault="00B31818">
      <w:pPr>
        <w:pStyle w:val="Standard"/>
      </w:pPr>
    </w:p>
    <w:p w14:paraId="1FA52183" w14:textId="1D034F12" w:rsidR="00B31818" w:rsidRDefault="00B31818">
      <w:pPr>
        <w:pStyle w:val="Standard"/>
      </w:pPr>
    </w:p>
    <w:p w14:paraId="22FD2D06" w14:textId="65B4FD98" w:rsidR="00B31818" w:rsidRDefault="00B31818">
      <w:pPr>
        <w:pStyle w:val="Standard"/>
      </w:pPr>
    </w:p>
    <w:p w14:paraId="6B7195D2" w14:textId="7F8D7ED0" w:rsidR="00B31818" w:rsidRDefault="00B31818">
      <w:pPr>
        <w:pStyle w:val="Standard"/>
      </w:pPr>
    </w:p>
    <w:p w14:paraId="7246F68F" w14:textId="276DB5AD" w:rsidR="00B31818" w:rsidRDefault="00B31818">
      <w:pPr>
        <w:pStyle w:val="Standard"/>
      </w:pPr>
    </w:p>
    <w:p w14:paraId="36DF6CB7" w14:textId="345A6B2B" w:rsidR="00B31818" w:rsidRDefault="00B31818">
      <w:pPr>
        <w:pStyle w:val="Standard"/>
      </w:pPr>
    </w:p>
    <w:p w14:paraId="0BCE1D6D" w14:textId="7D4B990A" w:rsidR="00B31818" w:rsidRDefault="00B31818">
      <w:pPr>
        <w:pStyle w:val="Standard"/>
      </w:pPr>
    </w:p>
    <w:p w14:paraId="583B088C" w14:textId="6BC3BCB2" w:rsidR="00B31818" w:rsidRDefault="00B31818">
      <w:pPr>
        <w:pStyle w:val="Standard"/>
      </w:pPr>
    </w:p>
    <w:p w14:paraId="4F2AF0B3" w14:textId="3D60DC91" w:rsidR="00B31818" w:rsidRDefault="00B31818">
      <w:pPr>
        <w:pStyle w:val="Standard"/>
      </w:pPr>
    </w:p>
    <w:p w14:paraId="47FA82D6" w14:textId="51B2EC69" w:rsidR="00B31818" w:rsidRDefault="00B31818">
      <w:pPr>
        <w:pStyle w:val="Standard"/>
      </w:pPr>
    </w:p>
    <w:p w14:paraId="58244EC3" w14:textId="77777777" w:rsidR="00A46419" w:rsidRDefault="00A46419">
      <w:pPr>
        <w:pStyle w:val="Standard"/>
      </w:pPr>
    </w:p>
    <w:p w14:paraId="1B67BB21" w14:textId="75829476" w:rsidR="00B31818" w:rsidRDefault="00B31818">
      <w:pPr>
        <w:pStyle w:val="Standard"/>
      </w:pPr>
    </w:p>
    <w:p w14:paraId="2D866AE7" w14:textId="77777777" w:rsidR="00B31818" w:rsidRDefault="00B31818">
      <w:pPr>
        <w:pStyle w:val="Standard"/>
      </w:pPr>
    </w:p>
    <w:p w14:paraId="2F252513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3) </w:t>
      </w:r>
      <w:r>
        <w:rPr>
          <w:rFonts w:ascii="Monospace" w:hAnsi="Monospace"/>
          <w:b/>
          <w:bCs/>
        </w:rPr>
        <w:t>RDD_F</w:t>
      </w:r>
    </w:p>
    <w:p w14:paraId="3F0C06E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4B71537C" w14:textId="77777777" w:rsidR="00E92CDF" w:rsidRDefault="00FE33E2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// Reading csv file</w:t>
      </w:r>
    </w:p>
    <w:p w14:paraId="559CA326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752BC03E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2A7B09C1" w14:textId="77777777" w:rsidR="00E92CDF" w:rsidRDefault="00FE33E2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foldByKey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  <w:r>
        <w:rPr>
          <w:rFonts w:ascii="Monospace" w:hAnsi="Monospace"/>
          <w:sz w:val="20"/>
        </w:rPr>
        <w:tab/>
      </w:r>
    </w:p>
    <w:p w14:paraId="4D31F513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1093AA14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0BF08262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foldByKey</w:t>
      </w:r>
      <w:proofErr w:type="spellEnd"/>
      <w:proofErr w:type="gramEnd"/>
      <w:r>
        <w:rPr>
          <w:rFonts w:ascii="Monospace" w:hAnsi="Monospace"/>
          <w:sz w:val="20"/>
        </w:rPr>
        <w:t>(0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  <w:u w:val="single"/>
        </w:rPr>
        <w:t>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_)</w:t>
      </w:r>
    </w:p>
    <w:p w14:paraId="24C69729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71A1C427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65EEF836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1BB52D20" w14:textId="77777777" w:rsidR="00E92CDF" w:rsidRDefault="00E92CDF">
      <w:pPr>
        <w:pStyle w:val="Standard"/>
      </w:pPr>
    </w:p>
    <w:p w14:paraId="1090E19F" w14:textId="77777777" w:rsidR="00E92CDF" w:rsidRDefault="00FE33E2">
      <w:pPr>
        <w:pStyle w:val="Standard"/>
      </w:pPr>
      <w:r>
        <w:rPr>
          <w:rFonts w:ascii="Monospace" w:hAnsi="Monospace"/>
          <w:b/>
          <w:bCs/>
        </w:rPr>
        <w:t xml:space="preserve">Corresponding </w:t>
      </w:r>
      <w:proofErr w:type="spellStart"/>
      <w:proofErr w:type="gramStart"/>
      <w:r>
        <w:rPr>
          <w:rFonts w:ascii="Monospace" w:hAnsi="Monospace"/>
          <w:b/>
          <w:bCs/>
        </w:rPr>
        <w:t>toDebugString</w:t>
      </w:r>
      <w:proofErr w:type="spellEnd"/>
      <w:r>
        <w:rPr>
          <w:rFonts w:ascii="Monospace" w:hAnsi="Monospace"/>
          <w:b/>
          <w:bCs/>
        </w:rPr>
        <w:t>(</w:t>
      </w:r>
      <w:proofErr w:type="gramEnd"/>
      <w:r>
        <w:rPr>
          <w:rFonts w:ascii="Monospace" w:hAnsi="Monospace"/>
          <w:b/>
          <w:bCs/>
        </w:rPr>
        <w:t>)</w:t>
      </w:r>
    </w:p>
    <w:p w14:paraId="212C3EB2" w14:textId="77777777" w:rsidR="00E92CDF" w:rsidRDefault="00E92CDF">
      <w:pPr>
        <w:pStyle w:val="Standard"/>
      </w:pPr>
    </w:p>
    <w:p w14:paraId="396DF367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(40) </w:t>
      </w:r>
      <w:proofErr w:type="spellStart"/>
      <w:proofErr w:type="gramStart"/>
      <w:r>
        <w:rPr>
          <w:rFonts w:ascii="Monospace" w:hAnsi="Monospace"/>
          <w:sz w:val="20"/>
        </w:rPr>
        <w:t>ShuffledRDD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4] at </w:t>
      </w:r>
      <w:proofErr w:type="spellStart"/>
      <w:r>
        <w:rPr>
          <w:rFonts w:ascii="Monospace" w:hAnsi="Monospace"/>
          <w:sz w:val="20"/>
        </w:rPr>
        <w:t>foldByKey</w:t>
      </w:r>
      <w:proofErr w:type="spellEnd"/>
      <w:r>
        <w:rPr>
          <w:rFonts w:ascii="Monospace" w:hAnsi="Monospace"/>
          <w:sz w:val="20"/>
        </w:rPr>
        <w:t xml:space="preserve"> at WordCount.scala:58 []</w:t>
      </w:r>
    </w:p>
    <w:p w14:paraId="4A1F8DDC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+-(40)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3] at map at WordCount.scala:57 []</w:t>
      </w:r>
    </w:p>
    <w:p w14:paraId="379209CA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</w:t>
      </w:r>
      <w:r>
        <w:rPr>
          <w:rFonts w:ascii="Monospace" w:hAnsi="Monospace"/>
          <w:sz w:val="20"/>
        </w:rPr>
        <w:t xml:space="preserve"> 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2] at map at WordCount.scala:56 []</w:t>
      </w:r>
    </w:p>
    <w:p w14:paraId="788E4E31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1]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WordCount.scala:54 []</w:t>
      </w:r>
    </w:p>
    <w:p w14:paraId="065A9668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HadoopRDD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0]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WordCount.scala:54 []</w:t>
      </w:r>
    </w:p>
    <w:p w14:paraId="5C48B6C5" w14:textId="77777777" w:rsidR="00E92CDF" w:rsidRDefault="00E92CDF">
      <w:pPr>
        <w:pStyle w:val="Standard"/>
      </w:pPr>
    </w:p>
    <w:p w14:paraId="6C989D19" w14:textId="77777777" w:rsidR="00E92CDF" w:rsidRDefault="00E92CDF">
      <w:pPr>
        <w:pStyle w:val="Standard"/>
      </w:pPr>
    </w:p>
    <w:p w14:paraId="35CFB9C0" w14:textId="77777777" w:rsidR="00E92CDF" w:rsidRDefault="00E92CDF">
      <w:pPr>
        <w:pStyle w:val="Standard"/>
      </w:pPr>
    </w:p>
    <w:p w14:paraId="0BE1EF97" w14:textId="4B5F4533" w:rsidR="00A46419" w:rsidRDefault="00A46419" w:rsidP="00A46419">
      <w:pPr>
        <w:pStyle w:val="Standard"/>
      </w:pPr>
      <w:r>
        <w:t>DOES PERFORM AGGREGATION BEFORE SHUFFLING</w:t>
      </w:r>
    </w:p>
    <w:p w14:paraId="7D15C35A" w14:textId="77777777" w:rsidR="00E92CDF" w:rsidRDefault="00E92CDF">
      <w:pPr>
        <w:pStyle w:val="Standard"/>
      </w:pPr>
    </w:p>
    <w:p w14:paraId="46F45446" w14:textId="77777777" w:rsidR="00E92CDF" w:rsidRDefault="00E92CDF">
      <w:pPr>
        <w:pStyle w:val="Standard"/>
      </w:pPr>
    </w:p>
    <w:p w14:paraId="2651CF95" w14:textId="77777777" w:rsidR="00E92CDF" w:rsidRDefault="00E92CDF">
      <w:pPr>
        <w:pStyle w:val="Standard"/>
      </w:pPr>
    </w:p>
    <w:p w14:paraId="2B954BEA" w14:textId="77777777" w:rsidR="00E92CDF" w:rsidRDefault="00E92CDF">
      <w:pPr>
        <w:pStyle w:val="Standard"/>
      </w:pPr>
    </w:p>
    <w:p w14:paraId="198E201C" w14:textId="77777777" w:rsidR="00E92CDF" w:rsidRDefault="00E92CDF">
      <w:pPr>
        <w:pStyle w:val="Standard"/>
      </w:pPr>
    </w:p>
    <w:p w14:paraId="7C728C50" w14:textId="77777777" w:rsidR="00E92CDF" w:rsidRDefault="00E92CDF">
      <w:pPr>
        <w:pStyle w:val="Standard"/>
      </w:pPr>
    </w:p>
    <w:p w14:paraId="517DD777" w14:textId="18BFF976" w:rsidR="00E92CDF" w:rsidRDefault="00E92CDF">
      <w:pPr>
        <w:pStyle w:val="Standard"/>
      </w:pPr>
    </w:p>
    <w:p w14:paraId="17D1D9AB" w14:textId="689838A1" w:rsidR="00B31818" w:rsidRDefault="00B31818">
      <w:pPr>
        <w:pStyle w:val="Standard"/>
      </w:pPr>
    </w:p>
    <w:p w14:paraId="32C16B94" w14:textId="4148E69B" w:rsidR="00B31818" w:rsidRDefault="00B31818">
      <w:pPr>
        <w:pStyle w:val="Standard"/>
      </w:pPr>
    </w:p>
    <w:p w14:paraId="24C399FB" w14:textId="7EF70B92" w:rsidR="00B31818" w:rsidRDefault="00B31818">
      <w:pPr>
        <w:pStyle w:val="Standard"/>
      </w:pPr>
    </w:p>
    <w:p w14:paraId="6683D4A0" w14:textId="6A80F03D" w:rsidR="00B31818" w:rsidRDefault="00B31818">
      <w:pPr>
        <w:pStyle w:val="Standard"/>
      </w:pPr>
    </w:p>
    <w:p w14:paraId="6F8D4680" w14:textId="19D67D63" w:rsidR="00B31818" w:rsidRDefault="00B31818">
      <w:pPr>
        <w:pStyle w:val="Standard"/>
      </w:pPr>
    </w:p>
    <w:p w14:paraId="5494ED32" w14:textId="705C73C6" w:rsidR="00B31818" w:rsidRDefault="00B31818">
      <w:pPr>
        <w:pStyle w:val="Standard"/>
      </w:pPr>
    </w:p>
    <w:p w14:paraId="25D26041" w14:textId="12C351B1" w:rsidR="00B31818" w:rsidRDefault="00B31818">
      <w:pPr>
        <w:pStyle w:val="Standard"/>
      </w:pPr>
    </w:p>
    <w:p w14:paraId="6A21AFFE" w14:textId="2969820F" w:rsidR="00B31818" w:rsidRDefault="00B31818">
      <w:pPr>
        <w:pStyle w:val="Standard"/>
      </w:pPr>
    </w:p>
    <w:p w14:paraId="4FAF4AAC" w14:textId="12D07E6E" w:rsidR="00B31818" w:rsidRDefault="00B31818">
      <w:pPr>
        <w:pStyle w:val="Standard"/>
      </w:pPr>
    </w:p>
    <w:p w14:paraId="638F028C" w14:textId="0061A4BB" w:rsidR="00B31818" w:rsidRDefault="00B31818">
      <w:pPr>
        <w:pStyle w:val="Standard"/>
      </w:pPr>
    </w:p>
    <w:p w14:paraId="3CF954AE" w14:textId="44325A46" w:rsidR="00B31818" w:rsidRDefault="00B31818">
      <w:pPr>
        <w:pStyle w:val="Standard"/>
      </w:pPr>
    </w:p>
    <w:p w14:paraId="5ABE0718" w14:textId="4723117D" w:rsidR="00B31818" w:rsidRDefault="00B31818">
      <w:pPr>
        <w:pStyle w:val="Standard"/>
      </w:pPr>
    </w:p>
    <w:p w14:paraId="2762C639" w14:textId="135B3C12" w:rsidR="00B31818" w:rsidRDefault="00B31818">
      <w:pPr>
        <w:pStyle w:val="Standard"/>
      </w:pPr>
    </w:p>
    <w:p w14:paraId="2E1C3D55" w14:textId="0C69A19A" w:rsidR="00B31818" w:rsidRDefault="00B31818">
      <w:pPr>
        <w:pStyle w:val="Standard"/>
      </w:pPr>
    </w:p>
    <w:p w14:paraId="4B693B81" w14:textId="1F1CA44C" w:rsidR="00B31818" w:rsidRDefault="00B31818">
      <w:pPr>
        <w:pStyle w:val="Standard"/>
      </w:pPr>
    </w:p>
    <w:p w14:paraId="28D7C8AF" w14:textId="793AA994" w:rsidR="00B31818" w:rsidRDefault="00B31818">
      <w:pPr>
        <w:pStyle w:val="Standard"/>
      </w:pPr>
    </w:p>
    <w:p w14:paraId="5A8881F5" w14:textId="41EE831F" w:rsidR="00B31818" w:rsidRDefault="00B31818">
      <w:pPr>
        <w:pStyle w:val="Standard"/>
      </w:pPr>
    </w:p>
    <w:p w14:paraId="76292469" w14:textId="2366BC6B" w:rsidR="00B31818" w:rsidRDefault="00B31818">
      <w:pPr>
        <w:pStyle w:val="Standard"/>
      </w:pPr>
    </w:p>
    <w:p w14:paraId="37571A7B" w14:textId="239FB0B6" w:rsidR="00B31818" w:rsidRDefault="00B31818">
      <w:pPr>
        <w:pStyle w:val="Standard"/>
      </w:pPr>
    </w:p>
    <w:p w14:paraId="65F5CE50" w14:textId="77777777" w:rsidR="00B31818" w:rsidRDefault="00B31818">
      <w:pPr>
        <w:pStyle w:val="Standard"/>
      </w:pPr>
    </w:p>
    <w:p w14:paraId="63BFDA8D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4) </w:t>
      </w:r>
      <w:r>
        <w:rPr>
          <w:rFonts w:ascii="Monospace" w:hAnsi="Monospace"/>
          <w:b/>
          <w:bCs/>
        </w:rPr>
        <w:t>RDD_A</w:t>
      </w:r>
    </w:p>
    <w:p w14:paraId="523049C2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218A7EF4" w14:textId="77777777" w:rsidR="00E92CDF" w:rsidRDefault="00FE33E2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// Reading csv file</w:t>
      </w:r>
    </w:p>
    <w:p w14:paraId="59352A8F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= </w:t>
      </w:r>
      <w:proofErr w:type="spellStart"/>
      <w:proofErr w:type="gramStart"/>
      <w:r>
        <w:rPr>
          <w:rFonts w:ascii="Monospace" w:hAnsi="Monospace"/>
          <w:sz w:val="20"/>
        </w:rPr>
        <w:t>sc.textFile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67AE9A92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306CBF16" w14:textId="77777777" w:rsidR="00E92CDF" w:rsidRDefault="00FE33E2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//Using </w:t>
      </w:r>
      <w:proofErr w:type="spellStart"/>
      <w:r>
        <w:rPr>
          <w:rFonts w:ascii="Monospace" w:hAnsi="Monospace"/>
          <w:sz w:val="20"/>
        </w:rPr>
        <w:t>aggregateByKey</w:t>
      </w:r>
      <w:proofErr w:type="spellEnd"/>
      <w:r>
        <w:rPr>
          <w:rFonts w:ascii="Monospace" w:hAnsi="Monospace"/>
          <w:sz w:val="20"/>
        </w:rPr>
        <w:t xml:space="preserve"> with a function to perform summation</w:t>
      </w:r>
    </w:p>
    <w:p w14:paraId="56EB85FC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</w:rPr>
        <w:t>val</w:t>
      </w:r>
      <w:proofErr w:type="spellEnd"/>
      <w:r>
        <w:rPr>
          <w:rFonts w:ascii="Monospace" w:hAnsi="Monospace"/>
          <w:sz w:val="20"/>
        </w:rPr>
        <w:t xml:space="preserve"> counts = </w:t>
      </w:r>
      <w:proofErr w:type="spellStart"/>
      <w:proofErr w:type="gramStart"/>
      <w:r>
        <w:rPr>
          <w:rFonts w:ascii="Monospace" w:hAnsi="Monospace"/>
          <w:sz w:val="20"/>
        </w:rPr>
        <w:t>textFile.map</w:t>
      </w:r>
      <w:proofErr w:type="spellEnd"/>
      <w:r>
        <w:rPr>
          <w:rFonts w:ascii="Monospace" w:hAnsi="Monospace"/>
          <w:sz w:val="20"/>
        </w:rPr>
        <w:t>(</w:t>
      </w:r>
      <w:proofErr w:type="gramEnd"/>
      <w:r>
        <w:rPr>
          <w:rFonts w:ascii="Monospace" w:hAnsi="Monospace"/>
          <w:sz w:val="20"/>
        </w:rPr>
        <w:t>line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</w:t>
      </w:r>
      <w:proofErr w:type="spellStart"/>
      <w:r>
        <w:rPr>
          <w:rFonts w:ascii="Monospace" w:hAnsi="Monospace"/>
          <w:sz w:val="20"/>
        </w:rPr>
        <w:t>line.split</w:t>
      </w:r>
      <w:proofErr w:type="spellEnd"/>
      <w:r>
        <w:rPr>
          <w:rFonts w:ascii="Monospace" w:hAnsi="Monospace"/>
          <w:sz w:val="20"/>
        </w:rPr>
        <w:t>(","</w:t>
      </w:r>
      <w:r>
        <w:rPr>
          <w:rFonts w:ascii="Monospace" w:hAnsi="Monospace"/>
          <w:sz w:val="20"/>
          <w:u w:val="single"/>
        </w:rPr>
        <w:t>)</w:t>
      </w:r>
      <w:r>
        <w:rPr>
          <w:rFonts w:ascii="Monospace" w:hAnsi="Monospace"/>
          <w:sz w:val="20"/>
        </w:rPr>
        <w:t>(0))</w:t>
      </w:r>
    </w:p>
    <w:p w14:paraId="247FE9F8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.map</w:t>
      </w:r>
      <w:proofErr w:type="gramEnd"/>
      <w:r>
        <w:rPr>
          <w:rFonts w:ascii="Monospace" w:hAnsi="Monospace"/>
          <w:sz w:val="20"/>
        </w:rPr>
        <w:t>(word =</w:t>
      </w:r>
      <w:r>
        <w:rPr>
          <w:rFonts w:ascii="Monospace" w:hAnsi="Monospace"/>
          <w:sz w:val="20"/>
          <w:u w:val="single"/>
        </w:rPr>
        <w:t>&gt;</w:t>
      </w:r>
      <w:r>
        <w:rPr>
          <w:rFonts w:ascii="Monospace" w:hAnsi="Monospace"/>
          <w:sz w:val="20"/>
        </w:rPr>
        <w:t xml:space="preserve"> (word, 1))</w:t>
      </w:r>
    </w:p>
    <w:p w14:paraId="5A3F8544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  </w:t>
      </w:r>
      <w:proofErr w:type="gramStart"/>
      <w:r>
        <w:rPr>
          <w:rFonts w:ascii="Monospace" w:hAnsi="Monospace"/>
          <w:sz w:val="20"/>
        </w:rPr>
        <w:t>.</w:t>
      </w:r>
      <w:proofErr w:type="spellStart"/>
      <w:r>
        <w:rPr>
          <w:rFonts w:ascii="Monospace" w:hAnsi="Monospace"/>
          <w:sz w:val="20"/>
        </w:rPr>
        <w:t>aggregateByKey</w:t>
      </w:r>
      <w:proofErr w:type="spellEnd"/>
      <w:proofErr w:type="gramEnd"/>
      <w:r>
        <w:rPr>
          <w:rFonts w:ascii="Monospace" w:hAnsi="Monospace"/>
          <w:sz w:val="20"/>
        </w:rPr>
        <w:t>(0)</w:t>
      </w:r>
      <w:r>
        <w:rPr>
          <w:rFonts w:ascii="Monospace" w:hAnsi="Monospace"/>
          <w:sz w:val="20"/>
          <w:u w:val="single"/>
        </w:rPr>
        <w:t>(_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_,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  <w:u w:val="single"/>
        </w:rPr>
        <w:t>_</w:t>
      </w:r>
      <w:r>
        <w:rPr>
          <w:rFonts w:ascii="Monospace" w:hAnsi="Monospace"/>
          <w:sz w:val="20"/>
        </w:rPr>
        <w:t xml:space="preserve"> + </w:t>
      </w:r>
      <w:r>
        <w:rPr>
          <w:rFonts w:ascii="Monospace" w:hAnsi="Monospace"/>
          <w:sz w:val="20"/>
          <w:u w:val="single"/>
        </w:rPr>
        <w:t>_)</w:t>
      </w:r>
    </w:p>
    <w:p w14:paraId="51E8680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</w:p>
    <w:p w14:paraId="5BECBF92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ab/>
      </w:r>
      <w:proofErr w:type="spellStart"/>
      <w:proofErr w:type="gramStart"/>
      <w:r>
        <w:rPr>
          <w:rFonts w:ascii="Monospace" w:hAnsi="Monospace"/>
          <w:sz w:val="20"/>
        </w:rPr>
        <w:t>counts.saveAsTextFile</w:t>
      </w:r>
      <w:proofErr w:type="spellEnd"/>
      <w:proofErr w:type="gramEnd"/>
      <w:r>
        <w:rPr>
          <w:rFonts w:ascii="Monospace" w:hAnsi="Monospace"/>
          <w:sz w:val="20"/>
        </w:rPr>
        <w:t>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247E1FC1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1594EF2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// Printing the RDD </w:t>
      </w:r>
      <w:r>
        <w:rPr>
          <w:rFonts w:ascii="Monospace" w:hAnsi="Monospace"/>
          <w:sz w:val="20"/>
          <w:u w:val="single"/>
        </w:rPr>
        <w:t>lineage</w:t>
      </w:r>
      <w:r>
        <w:rPr>
          <w:rFonts w:ascii="Monospace" w:hAnsi="Monospace"/>
          <w:sz w:val="20"/>
        </w:rPr>
        <w:t xml:space="preserve"> graph</w:t>
      </w:r>
    </w:p>
    <w:p w14:paraId="0DA876C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sz w:val="20"/>
        </w:rPr>
        <w:t>println</w:t>
      </w:r>
      <w:proofErr w:type="spellEnd"/>
      <w:r>
        <w:rPr>
          <w:rFonts w:ascii="Monospace" w:hAnsi="Monospace"/>
          <w:sz w:val="20"/>
        </w:rPr>
        <w:t>(</w:t>
      </w:r>
      <w:proofErr w:type="spellStart"/>
      <w:proofErr w:type="gramStart"/>
      <w:r>
        <w:rPr>
          <w:rFonts w:ascii="Monospace" w:hAnsi="Monospace"/>
          <w:sz w:val="20"/>
        </w:rPr>
        <w:t>counts.toDebugString</w:t>
      </w:r>
      <w:proofErr w:type="spellEnd"/>
      <w:proofErr w:type="gramEnd"/>
      <w:r>
        <w:rPr>
          <w:rFonts w:ascii="Monospace" w:hAnsi="Monospace"/>
          <w:sz w:val="20"/>
        </w:rPr>
        <w:t>);</w:t>
      </w:r>
    </w:p>
    <w:p w14:paraId="12E26E11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13A5429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45F962F7" w14:textId="77777777" w:rsidR="00E92CDF" w:rsidRDefault="00E92CDF">
      <w:pPr>
        <w:pStyle w:val="Standard"/>
      </w:pPr>
    </w:p>
    <w:p w14:paraId="0B568715" w14:textId="77777777" w:rsidR="00E92CDF" w:rsidRDefault="00FE33E2">
      <w:pPr>
        <w:pStyle w:val="Standard"/>
      </w:pPr>
      <w:r>
        <w:rPr>
          <w:rFonts w:ascii="Monospace" w:hAnsi="Monospace"/>
          <w:b/>
          <w:bCs/>
        </w:rPr>
        <w:t xml:space="preserve">Corresponding </w:t>
      </w:r>
      <w:proofErr w:type="spellStart"/>
      <w:proofErr w:type="gramStart"/>
      <w:r>
        <w:rPr>
          <w:rFonts w:ascii="Monospace" w:hAnsi="Monospace"/>
          <w:b/>
          <w:bCs/>
        </w:rPr>
        <w:t>toDebugString</w:t>
      </w:r>
      <w:proofErr w:type="spellEnd"/>
      <w:r>
        <w:rPr>
          <w:rFonts w:ascii="Monospace" w:hAnsi="Monospace"/>
          <w:b/>
          <w:bCs/>
        </w:rPr>
        <w:t>(</w:t>
      </w:r>
      <w:proofErr w:type="gramEnd"/>
      <w:r>
        <w:rPr>
          <w:rFonts w:ascii="Monospace" w:hAnsi="Monospace"/>
          <w:b/>
          <w:bCs/>
        </w:rPr>
        <w:t>)</w:t>
      </w:r>
    </w:p>
    <w:p w14:paraId="1188F2F2" w14:textId="77777777" w:rsidR="00E92CDF" w:rsidRDefault="00E92CDF">
      <w:pPr>
        <w:pStyle w:val="Standard"/>
      </w:pPr>
    </w:p>
    <w:p w14:paraId="4DDCD7E0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(40) </w:t>
      </w:r>
      <w:proofErr w:type="spellStart"/>
      <w:proofErr w:type="gramStart"/>
      <w:r>
        <w:rPr>
          <w:rFonts w:ascii="Monospace" w:hAnsi="Monospace"/>
          <w:sz w:val="20"/>
        </w:rPr>
        <w:t>ShuffledRDD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4] at </w:t>
      </w:r>
      <w:proofErr w:type="spellStart"/>
      <w:r>
        <w:rPr>
          <w:rFonts w:ascii="Monospace" w:hAnsi="Monospace"/>
          <w:sz w:val="20"/>
        </w:rPr>
        <w:t>aggregateByKey</w:t>
      </w:r>
      <w:proofErr w:type="spellEnd"/>
      <w:r>
        <w:rPr>
          <w:rFonts w:ascii="Monospace" w:hAnsi="Monospace"/>
          <w:sz w:val="20"/>
        </w:rPr>
        <w:t xml:space="preserve"> at WordCount.scala:73 []</w:t>
      </w:r>
    </w:p>
    <w:p w14:paraId="2C527B6D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+-(40)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3] at map at WordCount.</w:t>
      </w:r>
      <w:r>
        <w:rPr>
          <w:rFonts w:ascii="Monospace" w:hAnsi="Monospace"/>
          <w:sz w:val="20"/>
        </w:rPr>
        <w:t>scala:72 []</w:t>
      </w:r>
    </w:p>
    <w:p w14:paraId="7355D046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>2] at map at WordCount.scala:71 []</w:t>
      </w:r>
    </w:p>
    <w:p w14:paraId="3E23F8CD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MapPartitionsRDD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1]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WordCount.scala:69 []</w:t>
      </w:r>
    </w:p>
    <w:p w14:paraId="050CB58E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|   input/edges.csv </w:t>
      </w:r>
      <w:proofErr w:type="spellStart"/>
      <w:proofErr w:type="gramStart"/>
      <w:r>
        <w:rPr>
          <w:rFonts w:ascii="Monospace" w:hAnsi="Monospace"/>
          <w:sz w:val="20"/>
        </w:rPr>
        <w:t>HadoopRDD</w:t>
      </w:r>
      <w:proofErr w:type="spellEnd"/>
      <w:r>
        <w:rPr>
          <w:rFonts w:ascii="Monospace" w:hAnsi="Monospace"/>
          <w:sz w:val="20"/>
        </w:rPr>
        <w:t>[</w:t>
      </w:r>
      <w:proofErr w:type="gramEnd"/>
      <w:r>
        <w:rPr>
          <w:rFonts w:ascii="Monospace" w:hAnsi="Monospace"/>
          <w:sz w:val="20"/>
        </w:rPr>
        <w:t xml:space="preserve">0] at </w:t>
      </w:r>
      <w:proofErr w:type="spellStart"/>
      <w:r>
        <w:rPr>
          <w:rFonts w:ascii="Monospace" w:hAnsi="Monospace"/>
          <w:sz w:val="20"/>
        </w:rPr>
        <w:t>textFile</w:t>
      </w:r>
      <w:proofErr w:type="spellEnd"/>
      <w:r>
        <w:rPr>
          <w:rFonts w:ascii="Monospace" w:hAnsi="Monospace"/>
          <w:sz w:val="20"/>
        </w:rPr>
        <w:t xml:space="preserve"> at WordCount.scala:69 []</w:t>
      </w:r>
    </w:p>
    <w:p w14:paraId="539DBD56" w14:textId="77777777" w:rsidR="00E92CDF" w:rsidRDefault="00E92CDF">
      <w:pPr>
        <w:pStyle w:val="Standard"/>
      </w:pPr>
    </w:p>
    <w:p w14:paraId="65756149" w14:textId="77777777" w:rsidR="00E92CDF" w:rsidRDefault="00E92CDF">
      <w:pPr>
        <w:pStyle w:val="Standard"/>
      </w:pPr>
    </w:p>
    <w:p w14:paraId="63220D93" w14:textId="77777777" w:rsidR="00E92CDF" w:rsidRDefault="00E92CDF">
      <w:pPr>
        <w:pStyle w:val="Standard"/>
      </w:pPr>
    </w:p>
    <w:p w14:paraId="2C6FBB5C" w14:textId="77777777" w:rsidR="00E92CDF" w:rsidRDefault="00E92CDF">
      <w:pPr>
        <w:pStyle w:val="Standard"/>
      </w:pPr>
    </w:p>
    <w:p w14:paraId="55739508" w14:textId="77777777" w:rsidR="00E92CDF" w:rsidRDefault="00E92CDF">
      <w:pPr>
        <w:pStyle w:val="Standard"/>
      </w:pPr>
    </w:p>
    <w:p w14:paraId="20EE9703" w14:textId="0D9EDBF4" w:rsidR="00A46419" w:rsidRDefault="00A46419" w:rsidP="00A46419">
      <w:pPr>
        <w:pStyle w:val="Standard"/>
      </w:pPr>
      <w:r>
        <w:t>DOES PERFORM AGGREGATION BEFORE SHUFFLING</w:t>
      </w:r>
    </w:p>
    <w:p w14:paraId="4E29413A" w14:textId="77777777" w:rsidR="00E92CDF" w:rsidRDefault="00E92CDF">
      <w:pPr>
        <w:pStyle w:val="Standard"/>
      </w:pPr>
    </w:p>
    <w:p w14:paraId="1FB82870" w14:textId="77777777" w:rsidR="00E92CDF" w:rsidRDefault="00E92CDF">
      <w:pPr>
        <w:pStyle w:val="Standard"/>
      </w:pPr>
    </w:p>
    <w:p w14:paraId="76F40668" w14:textId="77777777" w:rsidR="00E92CDF" w:rsidRDefault="00E92CDF">
      <w:pPr>
        <w:pStyle w:val="Standard"/>
      </w:pPr>
    </w:p>
    <w:p w14:paraId="0AA6CD0E" w14:textId="77777777" w:rsidR="00E92CDF" w:rsidRDefault="00E92CDF">
      <w:pPr>
        <w:pStyle w:val="Standard"/>
      </w:pPr>
    </w:p>
    <w:p w14:paraId="3C153C92" w14:textId="77777777" w:rsidR="00E92CDF" w:rsidRDefault="00E92CDF">
      <w:pPr>
        <w:pStyle w:val="Standard"/>
      </w:pPr>
    </w:p>
    <w:p w14:paraId="15C18682" w14:textId="77777777" w:rsidR="00E92CDF" w:rsidRDefault="00E92CDF">
      <w:pPr>
        <w:pStyle w:val="Standard"/>
      </w:pPr>
    </w:p>
    <w:p w14:paraId="3C51D80F" w14:textId="77777777" w:rsidR="00E92CDF" w:rsidRDefault="00E92CDF">
      <w:pPr>
        <w:pStyle w:val="Standard"/>
      </w:pPr>
    </w:p>
    <w:p w14:paraId="2ADA7F15" w14:textId="77777777" w:rsidR="00E92CDF" w:rsidRDefault="00E92CDF">
      <w:pPr>
        <w:pStyle w:val="Standard"/>
      </w:pPr>
    </w:p>
    <w:p w14:paraId="1B4A14FC" w14:textId="77777777" w:rsidR="00E92CDF" w:rsidRDefault="00E92CDF">
      <w:pPr>
        <w:pStyle w:val="Standard"/>
      </w:pPr>
    </w:p>
    <w:p w14:paraId="0413BE8C" w14:textId="77777777" w:rsidR="00E92CDF" w:rsidRDefault="00E92CDF">
      <w:pPr>
        <w:pStyle w:val="Standard"/>
      </w:pPr>
    </w:p>
    <w:p w14:paraId="0481C0C7" w14:textId="77777777" w:rsidR="00E92CDF" w:rsidRDefault="00E92CDF">
      <w:pPr>
        <w:pStyle w:val="Standard"/>
      </w:pPr>
    </w:p>
    <w:p w14:paraId="00CD4373" w14:textId="77777777" w:rsidR="00E92CDF" w:rsidRDefault="00E92CDF">
      <w:pPr>
        <w:pStyle w:val="Standard"/>
      </w:pPr>
    </w:p>
    <w:p w14:paraId="5DA14C3F" w14:textId="77777777" w:rsidR="00E92CDF" w:rsidRDefault="00E92CDF">
      <w:pPr>
        <w:pStyle w:val="Standard"/>
      </w:pPr>
    </w:p>
    <w:p w14:paraId="0FF6F2F2" w14:textId="77777777" w:rsidR="00E92CDF" w:rsidRDefault="00E92CDF">
      <w:pPr>
        <w:pStyle w:val="Standard"/>
      </w:pPr>
    </w:p>
    <w:p w14:paraId="0FD2D5A1" w14:textId="77777777" w:rsidR="00E92CDF" w:rsidRDefault="00E92CDF">
      <w:pPr>
        <w:pStyle w:val="Standard"/>
      </w:pPr>
    </w:p>
    <w:p w14:paraId="265A3F4E" w14:textId="21F8CB1A" w:rsidR="00E92CDF" w:rsidRDefault="00E92CDF">
      <w:pPr>
        <w:pStyle w:val="Standard"/>
      </w:pPr>
    </w:p>
    <w:p w14:paraId="60945778" w14:textId="35EC8B2F" w:rsidR="00B31818" w:rsidRDefault="00B31818">
      <w:pPr>
        <w:pStyle w:val="Standard"/>
      </w:pPr>
    </w:p>
    <w:p w14:paraId="4EA455D3" w14:textId="117D71FF" w:rsidR="00B31818" w:rsidRDefault="00B31818">
      <w:pPr>
        <w:pStyle w:val="Standard"/>
      </w:pPr>
    </w:p>
    <w:p w14:paraId="148AFE29" w14:textId="3345190D" w:rsidR="00B31818" w:rsidRDefault="00B31818">
      <w:pPr>
        <w:pStyle w:val="Standard"/>
      </w:pPr>
    </w:p>
    <w:p w14:paraId="7CDEDD5D" w14:textId="0CDF2A3B" w:rsidR="00B31818" w:rsidRDefault="00B31818">
      <w:pPr>
        <w:pStyle w:val="Standard"/>
      </w:pPr>
    </w:p>
    <w:p w14:paraId="6863CD35" w14:textId="57C457CC" w:rsidR="00B31818" w:rsidRDefault="00B31818">
      <w:pPr>
        <w:pStyle w:val="Standard"/>
      </w:pPr>
    </w:p>
    <w:p w14:paraId="016F5B9F" w14:textId="77777777" w:rsidR="00B31818" w:rsidRDefault="00B31818">
      <w:pPr>
        <w:pStyle w:val="Standard"/>
      </w:pPr>
    </w:p>
    <w:p w14:paraId="6F3B678E" w14:textId="77777777" w:rsidR="00E92CDF" w:rsidRDefault="00E92CDF">
      <w:pPr>
        <w:pStyle w:val="Standard"/>
      </w:pPr>
    </w:p>
    <w:p w14:paraId="550092B8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5) </w:t>
      </w:r>
      <w:r>
        <w:rPr>
          <w:rFonts w:ascii="Monospace" w:hAnsi="Monospace"/>
          <w:b/>
          <w:bCs/>
        </w:rPr>
        <w:t>DSET</w:t>
      </w:r>
    </w:p>
    <w:p w14:paraId="1209787C" w14:textId="77777777" w:rsidR="00E92CDF" w:rsidRDefault="00E92CDF">
      <w:pPr>
        <w:pStyle w:val="Standard"/>
      </w:pPr>
    </w:p>
    <w:p w14:paraId="105FE62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4A0CDCA7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r>
        <w:rPr>
          <w:rFonts w:ascii="Monospace" w:hAnsi="Monospace"/>
          <w:b/>
          <w:sz w:val="20"/>
          <w:u w:val="single"/>
        </w:rPr>
        <w:t>val</w:t>
      </w:r>
      <w:proofErr w:type="spellEnd"/>
      <w:r>
        <w:rPr>
          <w:rFonts w:ascii="Monospace" w:hAnsi="Monospace"/>
          <w:sz w:val="20"/>
        </w:rPr>
        <w:t xml:space="preserve"> word = spark.read.csv(</w:t>
      </w:r>
      <w:proofErr w:type="spellStart"/>
      <w:r>
        <w:rPr>
          <w:rFonts w:ascii="Monospace" w:hAnsi="Monospace"/>
          <w:sz w:val="20"/>
        </w:rPr>
        <w:t>inputPath</w:t>
      </w:r>
      <w:proofErr w:type="spellEnd"/>
      <w:proofErr w:type="gramStart"/>
      <w:r>
        <w:rPr>
          <w:rFonts w:ascii="Monospace" w:hAnsi="Monospace"/>
          <w:sz w:val="20"/>
        </w:rPr>
        <w:t>).</w:t>
      </w:r>
      <w:proofErr w:type="spellStart"/>
      <w:r>
        <w:rPr>
          <w:rFonts w:ascii="Monospace" w:hAnsi="Monospace"/>
          <w:sz w:val="20"/>
        </w:rPr>
        <w:t>groupBy</w:t>
      </w:r>
      <w:proofErr w:type="spellEnd"/>
      <w:proofErr w:type="gramEnd"/>
      <w:r>
        <w:rPr>
          <w:rFonts w:ascii="Monospace" w:hAnsi="Monospace"/>
          <w:sz w:val="20"/>
        </w:rPr>
        <w:t>("_c1").count(</w:t>
      </w:r>
      <w:r>
        <w:rPr>
          <w:rFonts w:ascii="Monospace" w:hAnsi="Monospace"/>
          <w:sz w:val="20"/>
          <w:u w:val="single"/>
        </w:rPr>
        <w:t>)</w:t>
      </w:r>
    </w:p>
    <w:p w14:paraId="6A79C9E2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println</w:t>
      </w:r>
      <w:proofErr w:type="spellEnd"/>
      <w:r>
        <w:rPr>
          <w:rFonts w:ascii="Monospace" w:hAnsi="Monospace"/>
          <w:sz w:val="20"/>
        </w:rPr>
        <w:t>(</w:t>
      </w:r>
      <w:proofErr w:type="spellStart"/>
      <w:proofErr w:type="gramEnd"/>
      <w:r>
        <w:rPr>
          <w:rFonts w:ascii="Monospace" w:hAnsi="Monospace"/>
          <w:sz w:val="20"/>
        </w:rPr>
        <w:t>word.explain</w:t>
      </w:r>
      <w:proofErr w:type="spellEnd"/>
      <w:r>
        <w:rPr>
          <w:rFonts w:ascii="Monospace" w:hAnsi="Monospace"/>
          <w:sz w:val="20"/>
        </w:rPr>
        <w:t xml:space="preserve">(extended = </w:t>
      </w:r>
      <w:r>
        <w:rPr>
          <w:rFonts w:ascii="Monospace" w:hAnsi="Monospace"/>
          <w:b/>
          <w:sz w:val="20"/>
        </w:rPr>
        <w:t>true</w:t>
      </w:r>
      <w:r>
        <w:rPr>
          <w:rFonts w:ascii="Monospace" w:hAnsi="Monospace"/>
          <w:sz w:val="20"/>
        </w:rPr>
        <w:t>)</w:t>
      </w:r>
      <w:r>
        <w:rPr>
          <w:rFonts w:ascii="Monospace" w:hAnsi="Monospace"/>
          <w:sz w:val="20"/>
          <w:u w:val="single"/>
        </w:rPr>
        <w:t>)</w:t>
      </w:r>
    </w:p>
    <w:p w14:paraId="5D42CD6C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  </w:t>
      </w:r>
      <w:proofErr w:type="spellStart"/>
      <w:proofErr w:type="gramStart"/>
      <w:r>
        <w:rPr>
          <w:rFonts w:ascii="Monospace" w:hAnsi="Monospace"/>
          <w:sz w:val="20"/>
        </w:rPr>
        <w:t>word.coalesce</w:t>
      </w:r>
      <w:proofErr w:type="spellEnd"/>
      <w:proofErr w:type="gramEnd"/>
      <w:r>
        <w:rPr>
          <w:rFonts w:ascii="Monospace" w:hAnsi="Monospace"/>
          <w:sz w:val="20"/>
        </w:rPr>
        <w:t>(1).write.csv(</w:t>
      </w:r>
      <w:proofErr w:type="spellStart"/>
      <w:r>
        <w:rPr>
          <w:rFonts w:ascii="Monospace" w:hAnsi="Monospace"/>
          <w:sz w:val="20"/>
        </w:rPr>
        <w:t>outputPath</w:t>
      </w:r>
      <w:proofErr w:type="spellEnd"/>
      <w:r>
        <w:rPr>
          <w:rFonts w:ascii="Monospace" w:hAnsi="Monospace"/>
          <w:sz w:val="20"/>
          <w:u w:val="single"/>
        </w:rPr>
        <w:t>)</w:t>
      </w:r>
    </w:p>
    <w:p w14:paraId="66CF9EC5" w14:textId="77777777" w:rsidR="00E92CDF" w:rsidRDefault="00E92CDF">
      <w:pPr>
        <w:pStyle w:val="Standard"/>
        <w:rPr>
          <w:rFonts w:ascii="Monospace" w:hAnsi="Monospace"/>
          <w:sz w:val="20"/>
        </w:rPr>
      </w:pPr>
    </w:p>
    <w:p w14:paraId="460AD30B" w14:textId="77777777" w:rsidR="00E92CDF" w:rsidRDefault="00FE33E2">
      <w:pPr>
        <w:pStyle w:val="Standard"/>
      </w:pPr>
      <w:r>
        <w:rPr>
          <w:rFonts w:ascii="Monospace" w:hAnsi="Monospace"/>
          <w:sz w:val="20"/>
        </w:rPr>
        <w:t xml:space="preserve">  }</w:t>
      </w:r>
    </w:p>
    <w:p w14:paraId="284F20EB" w14:textId="77777777" w:rsidR="00E92CDF" w:rsidRDefault="00E92CDF">
      <w:pPr>
        <w:pStyle w:val="Standard"/>
      </w:pPr>
    </w:p>
    <w:p w14:paraId="7EAE9BA1" w14:textId="77777777" w:rsidR="00E92CDF" w:rsidRDefault="00E92CDF">
      <w:pPr>
        <w:pStyle w:val="Standard"/>
      </w:pPr>
    </w:p>
    <w:p w14:paraId="0B955B8A" w14:textId="77777777" w:rsidR="00E92CDF" w:rsidRDefault="00FE33E2">
      <w:pPr>
        <w:pStyle w:val="Standard"/>
      </w:pPr>
      <w:proofErr w:type="spellStart"/>
      <w:r>
        <w:rPr>
          <w:rFonts w:ascii="Monospace" w:hAnsi="Monospace"/>
          <w:b/>
          <w:bCs/>
        </w:rPr>
        <w:t>Coressponding</w:t>
      </w:r>
      <w:proofErr w:type="spellEnd"/>
      <w:r>
        <w:rPr>
          <w:rFonts w:ascii="Monospace" w:hAnsi="Monospace"/>
          <w:b/>
          <w:bCs/>
        </w:rPr>
        <w:t xml:space="preserve"> Explain</w:t>
      </w:r>
    </w:p>
    <w:p w14:paraId="7BE56DE8" w14:textId="77777777" w:rsidR="00E92CDF" w:rsidRDefault="00E92CDF">
      <w:pPr>
        <w:pStyle w:val="Standard"/>
        <w:rPr>
          <w:b/>
          <w:bCs/>
        </w:rPr>
      </w:pPr>
    </w:p>
    <w:p w14:paraId="2BB66700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Start</w:t>
      </w:r>
    </w:p>
    <w:p w14:paraId="0F9A3F73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 xml:space="preserve">INFO  </w:t>
      </w:r>
      <w:r>
        <w:rPr>
          <w:rFonts w:ascii="Monospace" w:hAnsi="Monospace"/>
          <w:sz w:val="20"/>
          <w:szCs w:val="20"/>
        </w:rPr>
        <w:t>FileSourceStrategy</w:t>
      </w:r>
      <w:proofErr w:type="gramEnd"/>
      <w:r>
        <w:rPr>
          <w:rFonts w:ascii="Monospace" w:hAnsi="Monospace"/>
          <w:sz w:val="20"/>
          <w:szCs w:val="20"/>
        </w:rPr>
        <w:t>:54 - Pruning directories with:</w:t>
      </w:r>
    </w:p>
    <w:p w14:paraId="2B80C717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>INFO  FileSourceStrategy</w:t>
      </w:r>
      <w:proofErr w:type="gramEnd"/>
      <w:r>
        <w:rPr>
          <w:rFonts w:ascii="Monospace" w:hAnsi="Monospace"/>
          <w:sz w:val="20"/>
          <w:szCs w:val="20"/>
        </w:rPr>
        <w:t>:54 - Post-Scan Filters:</w:t>
      </w:r>
    </w:p>
    <w:p w14:paraId="06628C8F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>INFO  FileSourceStrategy</w:t>
      </w:r>
      <w:proofErr w:type="gramEnd"/>
      <w:r>
        <w:rPr>
          <w:rFonts w:ascii="Monospace" w:hAnsi="Monospace"/>
          <w:sz w:val="20"/>
          <w:szCs w:val="20"/>
        </w:rPr>
        <w:t>:54 - Output Data Schema: struct&lt;_c1: string&gt;</w:t>
      </w:r>
    </w:p>
    <w:p w14:paraId="0DB6FD34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2019-02-21 21:26:04 </w:t>
      </w:r>
      <w:proofErr w:type="gramStart"/>
      <w:r>
        <w:rPr>
          <w:rFonts w:ascii="Monospace" w:hAnsi="Monospace"/>
          <w:sz w:val="20"/>
          <w:szCs w:val="20"/>
        </w:rPr>
        <w:t xml:space="preserve">INFO  </w:t>
      </w:r>
      <w:r>
        <w:rPr>
          <w:rFonts w:ascii="Monospace" w:hAnsi="Monospace"/>
          <w:sz w:val="20"/>
          <w:szCs w:val="20"/>
        </w:rPr>
        <w:t>FileSourceScanExec</w:t>
      </w:r>
      <w:proofErr w:type="gramEnd"/>
      <w:r>
        <w:rPr>
          <w:rFonts w:ascii="Monospace" w:hAnsi="Monospace"/>
          <w:sz w:val="20"/>
          <w:szCs w:val="20"/>
        </w:rPr>
        <w:t>:54 - Pushed Filters:</w:t>
      </w:r>
    </w:p>
    <w:p w14:paraId="401C70A8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== Parsed Logical Plan ==</w:t>
      </w:r>
    </w:p>
    <w:p w14:paraId="1E1AC2C9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Aggregate [_c1#11], [_c1#11, 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 AS count#17L]</w:t>
      </w:r>
    </w:p>
    <w:p w14:paraId="03AF6620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+- </w:t>
      </w:r>
      <w:proofErr w:type="spellStart"/>
      <w:r>
        <w:rPr>
          <w:rFonts w:ascii="Monospace" w:hAnsi="Monospace"/>
          <w:sz w:val="20"/>
          <w:szCs w:val="20"/>
        </w:rPr>
        <w:t>AnalysisBarrier</w:t>
      </w:r>
      <w:proofErr w:type="spellEnd"/>
    </w:p>
    <w:p w14:paraId="7AED8993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      +- Relation[_c0#</w:t>
      </w:r>
      <w:proofErr w:type="gramStart"/>
      <w:r>
        <w:rPr>
          <w:rFonts w:ascii="Monospace" w:hAnsi="Monospace"/>
          <w:sz w:val="20"/>
          <w:szCs w:val="20"/>
        </w:rPr>
        <w:t>10,_</w:t>
      </w:r>
      <w:proofErr w:type="gramEnd"/>
      <w:r>
        <w:rPr>
          <w:rFonts w:ascii="Monospace" w:hAnsi="Monospace"/>
          <w:sz w:val="20"/>
          <w:szCs w:val="20"/>
        </w:rPr>
        <w:t>c1#11] csv</w:t>
      </w:r>
    </w:p>
    <w:p w14:paraId="05C3D633" w14:textId="77777777" w:rsidR="00E92CDF" w:rsidRDefault="00E92CDF">
      <w:pPr>
        <w:pStyle w:val="Standard"/>
        <w:rPr>
          <w:sz w:val="20"/>
          <w:szCs w:val="20"/>
        </w:rPr>
      </w:pPr>
    </w:p>
    <w:p w14:paraId="44FD1780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== Analyzed Logical Plan ==</w:t>
      </w:r>
    </w:p>
    <w:p w14:paraId="3C7B7373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_c1: string, count: </w:t>
      </w:r>
      <w:proofErr w:type="spellStart"/>
      <w:r>
        <w:rPr>
          <w:rFonts w:ascii="Monospace" w:hAnsi="Monospace"/>
          <w:sz w:val="20"/>
          <w:szCs w:val="20"/>
        </w:rPr>
        <w:t>bigint</w:t>
      </w:r>
      <w:proofErr w:type="spellEnd"/>
    </w:p>
    <w:p w14:paraId="6708D678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Aggregate [_c1#11], [_c1#1</w:t>
      </w:r>
      <w:r>
        <w:rPr>
          <w:rFonts w:ascii="Monospace" w:hAnsi="Monospace"/>
          <w:sz w:val="20"/>
          <w:szCs w:val="20"/>
        </w:rPr>
        <w:t xml:space="preserve">1, 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 AS count#17L]</w:t>
      </w:r>
    </w:p>
    <w:p w14:paraId="5918B5AC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+- Relation[_c0#</w:t>
      </w:r>
      <w:proofErr w:type="gramStart"/>
      <w:r>
        <w:rPr>
          <w:rFonts w:ascii="Monospace" w:hAnsi="Monospace"/>
          <w:sz w:val="20"/>
          <w:szCs w:val="20"/>
        </w:rPr>
        <w:t>10,_</w:t>
      </w:r>
      <w:proofErr w:type="gramEnd"/>
      <w:r>
        <w:rPr>
          <w:rFonts w:ascii="Monospace" w:hAnsi="Monospace"/>
          <w:sz w:val="20"/>
          <w:szCs w:val="20"/>
        </w:rPr>
        <w:t>c1#11] csv</w:t>
      </w:r>
    </w:p>
    <w:p w14:paraId="23FE7FE5" w14:textId="77777777" w:rsidR="00E92CDF" w:rsidRDefault="00E92CDF">
      <w:pPr>
        <w:pStyle w:val="Standard"/>
        <w:rPr>
          <w:sz w:val="20"/>
          <w:szCs w:val="20"/>
        </w:rPr>
      </w:pPr>
    </w:p>
    <w:p w14:paraId="757D4A0E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== Optimized Logical Plan ==</w:t>
      </w:r>
    </w:p>
    <w:p w14:paraId="628F016E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Aggregate [_c1#11], [_c1#11, 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 AS count#17L]</w:t>
      </w:r>
    </w:p>
    <w:p w14:paraId="2336CD07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+- Project [_c1#11]</w:t>
      </w:r>
    </w:p>
    <w:p w14:paraId="086446E2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   +- Relation[_c0#</w:t>
      </w:r>
      <w:proofErr w:type="gramStart"/>
      <w:r>
        <w:rPr>
          <w:rFonts w:ascii="Monospace" w:hAnsi="Monospace"/>
          <w:sz w:val="20"/>
          <w:szCs w:val="20"/>
        </w:rPr>
        <w:t>10,_</w:t>
      </w:r>
      <w:proofErr w:type="gramEnd"/>
      <w:r>
        <w:rPr>
          <w:rFonts w:ascii="Monospace" w:hAnsi="Monospace"/>
          <w:sz w:val="20"/>
          <w:szCs w:val="20"/>
        </w:rPr>
        <w:t>c1#11] csv</w:t>
      </w:r>
    </w:p>
    <w:p w14:paraId="0A000E91" w14:textId="77777777" w:rsidR="00E92CDF" w:rsidRDefault="00E92CDF">
      <w:pPr>
        <w:pStyle w:val="Standard"/>
        <w:rPr>
          <w:sz w:val="20"/>
          <w:szCs w:val="20"/>
        </w:rPr>
      </w:pPr>
    </w:p>
    <w:p w14:paraId="3F3B8893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== Physical Plan ==</w:t>
      </w:r>
    </w:p>
    <w:p w14:paraId="69F33635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*(2) </w:t>
      </w:r>
      <w:proofErr w:type="spellStart"/>
      <w:r>
        <w:rPr>
          <w:rFonts w:ascii="Monospace" w:hAnsi="Monospace"/>
          <w:sz w:val="20"/>
          <w:szCs w:val="20"/>
        </w:rPr>
        <w:t>HashAggregate</w:t>
      </w:r>
      <w:proofErr w:type="spellEnd"/>
      <w:r>
        <w:rPr>
          <w:rFonts w:ascii="Monospace" w:hAnsi="Monospace"/>
          <w:sz w:val="20"/>
          <w:szCs w:val="20"/>
        </w:rPr>
        <w:t>(keys=[_c1#11], function</w:t>
      </w:r>
      <w:r>
        <w:rPr>
          <w:rFonts w:ascii="Monospace" w:hAnsi="Monospace"/>
          <w:sz w:val="20"/>
          <w:szCs w:val="20"/>
        </w:rPr>
        <w:t>s=[</w:t>
      </w:r>
      <w:proofErr w:type="gramStart"/>
      <w:r>
        <w:rPr>
          <w:rFonts w:ascii="Monospace" w:hAnsi="Monospace"/>
          <w:sz w:val="20"/>
          <w:szCs w:val="20"/>
        </w:rPr>
        <w:t>count(</w:t>
      </w:r>
      <w:proofErr w:type="gramEnd"/>
      <w:r>
        <w:rPr>
          <w:rFonts w:ascii="Monospace" w:hAnsi="Monospace"/>
          <w:sz w:val="20"/>
          <w:szCs w:val="20"/>
        </w:rPr>
        <w:t>1)], output=[_c1#11, count#17L])</w:t>
      </w:r>
    </w:p>
    <w:p w14:paraId="3273820C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+- Exchange </w:t>
      </w:r>
      <w:proofErr w:type="spellStart"/>
      <w:proofErr w:type="gramStart"/>
      <w:r>
        <w:rPr>
          <w:rFonts w:ascii="Monospace" w:hAnsi="Monospace"/>
          <w:sz w:val="20"/>
          <w:szCs w:val="20"/>
        </w:rPr>
        <w:t>hashpartitioning</w:t>
      </w:r>
      <w:proofErr w:type="spellEnd"/>
      <w:r>
        <w:rPr>
          <w:rFonts w:ascii="Monospace" w:hAnsi="Monospace"/>
          <w:sz w:val="20"/>
          <w:szCs w:val="20"/>
        </w:rPr>
        <w:t>(</w:t>
      </w:r>
      <w:proofErr w:type="gramEnd"/>
      <w:r>
        <w:rPr>
          <w:rFonts w:ascii="Monospace" w:hAnsi="Monospace"/>
          <w:sz w:val="20"/>
          <w:szCs w:val="20"/>
        </w:rPr>
        <w:t>_c1#11, 200)</w:t>
      </w:r>
    </w:p>
    <w:p w14:paraId="1450C454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   +- *(1) </w:t>
      </w:r>
      <w:proofErr w:type="spellStart"/>
      <w:r>
        <w:rPr>
          <w:rFonts w:ascii="Monospace" w:hAnsi="Monospace"/>
          <w:sz w:val="20"/>
          <w:szCs w:val="20"/>
        </w:rPr>
        <w:t>HashAggregate</w:t>
      </w:r>
      <w:proofErr w:type="spellEnd"/>
      <w:r>
        <w:rPr>
          <w:rFonts w:ascii="Monospace" w:hAnsi="Monospace"/>
          <w:sz w:val="20"/>
          <w:szCs w:val="20"/>
        </w:rPr>
        <w:t>(keys=[_c1#11], functions=[</w:t>
      </w:r>
      <w:proofErr w:type="spellStart"/>
      <w:r>
        <w:rPr>
          <w:rFonts w:ascii="Monospace" w:hAnsi="Monospace"/>
          <w:sz w:val="20"/>
          <w:szCs w:val="20"/>
        </w:rPr>
        <w:t>partial_</w:t>
      </w:r>
      <w:proofErr w:type="gramStart"/>
      <w:r>
        <w:rPr>
          <w:rFonts w:ascii="Monospace" w:hAnsi="Monospace"/>
          <w:sz w:val="20"/>
          <w:szCs w:val="20"/>
        </w:rPr>
        <w:t>count</w:t>
      </w:r>
      <w:proofErr w:type="spellEnd"/>
      <w:r>
        <w:rPr>
          <w:rFonts w:ascii="Monospace" w:hAnsi="Monospace"/>
          <w:sz w:val="20"/>
          <w:szCs w:val="20"/>
        </w:rPr>
        <w:t>(</w:t>
      </w:r>
      <w:proofErr w:type="gramEnd"/>
      <w:r>
        <w:rPr>
          <w:rFonts w:ascii="Monospace" w:hAnsi="Monospace"/>
          <w:sz w:val="20"/>
          <w:szCs w:val="20"/>
        </w:rPr>
        <w:t>1)], output=[_c1#11, count#22L])</w:t>
      </w:r>
    </w:p>
    <w:p w14:paraId="7988864E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      +- *(1) </w:t>
      </w:r>
      <w:proofErr w:type="spellStart"/>
      <w:r>
        <w:rPr>
          <w:rFonts w:ascii="Monospace" w:hAnsi="Monospace"/>
          <w:sz w:val="20"/>
          <w:szCs w:val="20"/>
        </w:rPr>
        <w:t>FileScan</w:t>
      </w:r>
      <w:proofErr w:type="spellEnd"/>
      <w:r>
        <w:rPr>
          <w:rFonts w:ascii="Monospace" w:hAnsi="Monospace"/>
          <w:sz w:val="20"/>
          <w:szCs w:val="20"/>
        </w:rPr>
        <w:t xml:space="preserve"> csv [_c1#11] Batched: false, Format: CSV, Location:</w:t>
      </w:r>
      <w:r>
        <w:rPr>
          <w:rFonts w:ascii="Monospace" w:hAnsi="Monospace"/>
          <w:sz w:val="20"/>
          <w:szCs w:val="20"/>
        </w:rPr>
        <w:t xml:space="preserve"> </w:t>
      </w:r>
      <w:proofErr w:type="gramStart"/>
      <w:r>
        <w:rPr>
          <w:rFonts w:ascii="Monospace" w:hAnsi="Monospace"/>
          <w:sz w:val="20"/>
          <w:szCs w:val="20"/>
        </w:rPr>
        <w:t>InMemoryFileIndex[</w:t>
      </w:r>
      <w:proofErr w:type="gramEnd"/>
      <w:r>
        <w:rPr>
          <w:rFonts w:ascii="Monospace" w:hAnsi="Monospace"/>
          <w:sz w:val="20"/>
          <w:szCs w:val="20"/>
        </w:rPr>
        <w:t xml:space="preserve">file:/home/vaibhav/Desktop/lspdpNew/parallelDataProcessing/SocialTriagleSpark/S..., </w:t>
      </w:r>
      <w:proofErr w:type="spellStart"/>
      <w:r>
        <w:rPr>
          <w:rFonts w:ascii="Monospace" w:hAnsi="Monospace"/>
          <w:sz w:val="20"/>
          <w:szCs w:val="20"/>
        </w:rPr>
        <w:t>PartitionFilters</w:t>
      </w:r>
      <w:proofErr w:type="spellEnd"/>
      <w:r>
        <w:rPr>
          <w:rFonts w:ascii="Monospace" w:hAnsi="Monospace"/>
          <w:sz w:val="20"/>
          <w:szCs w:val="20"/>
        </w:rPr>
        <w:t xml:space="preserve">: [], </w:t>
      </w:r>
      <w:proofErr w:type="spellStart"/>
      <w:r>
        <w:rPr>
          <w:rFonts w:ascii="Monospace" w:hAnsi="Monospace"/>
          <w:sz w:val="20"/>
          <w:szCs w:val="20"/>
        </w:rPr>
        <w:t>PushedFilters</w:t>
      </w:r>
      <w:proofErr w:type="spellEnd"/>
      <w:r>
        <w:rPr>
          <w:rFonts w:ascii="Monospace" w:hAnsi="Monospace"/>
          <w:sz w:val="20"/>
          <w:szCs w:val="20"/>
        </w:rPr>
        <w:t xml:space="preserve">: [], </w:t>
      </w:r>
      <w:proofErr w:type="spellStart"/>
      <w:r>
        <w:rPr>
          <w:rFonts w:ascii="Monospace" w:hAnsi="Monospace"/>
          <w:sz w:val="20"/>
          <w:szCs w:val="20"/>
        </w:rPr>
        <w:t>ReadSchema</w:t>
      </w:r>
      <w:proofErr w:type="spellEnd"/>
      <w:r>
        <w:rPr>
          <w:rFonts w:ascii="Monospace" w:hAnsi="Monospace"/>
          <w:sz w:val="20"/>
          <w:szCs w:val="20"/>
        </w:rPr>
        <w:t>: struct&lt;_c1:string&gt;</w:t>
      </w:r>
    </w:p>
    <w:p w14:paraId="05955C98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()</w:t>
      </w:r>
    </w:p>
    <w:p w14:paraId="4E0DE93E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>End</w:t>
      </w:r>
    </w:p>
    <w:p w14:paraId="06B9C7F1" w14:textId="77777777" w:rsidR="00E92CDF" w:rsidRDefault="00E92CDF">
      <w:pPr>
        <w:pStyle w:val="Standard"/>
        <w:rPr>
          <w:sz w:val="20"/>
          <w:szCs w:val="20"/>
        </w:rPr>
      </w:pPr>
    </w:p>
    <w:p w14:paraId="203828EB" w14:textId="77777777" w:rsidR="00E92CDF" w:rsidRDefault="00E92CDF">
      <w:pPr>
        <w:pStyle w:val="Standard"/>
        <w:rPr>
          <w:sz w:val="20"/>
          <w:szCs w:val="20"/>
        </w:rPr>
      </w:pPr>
    </w:p>
    <w:p w14:paraId="258673F9" w14:textId="77777777" w:rsidR="00E92CDF" w:rsidRDefault="00E92CDF">
      <w:pPr>
        <w:pStyle w:val="Standard"/>
        <w:rPr>
          <w:sz w:val="20"/>
          <w:szCs w:val="20"/>
        </w:rPr>
      </w:pPr>
    </w:p>
    <w:p w14:paraId="321BDE91" w14:textId="77777777" w:rsidR="00E92CDF" w:rsidRDefault="00E92CDF">
      <w:pPr>
        <w:pStyle w:val="Standard"/>
        <w:rPr>
          <w:sz w:val="20"/>
          <w:szCs w:val="20"/>
        </w:rPr>
      </w:pPr>
    </w:p>
    <w:p w14:paraId="7236229C" w14:textId="77777777" w:rsidR="00E92CDF" w:rsidRDefault="00E92CDF">
      <w:pPr>
        <w:pStyle w:val="Standard"/>
        <w:rPr>
          <w:sz w:val="20"/>
          <w:szCs w:val="20"/>
        </w:rPr>
      </w:pPr>
    </w:p>
    <w:p w14:paraId="21DAB4E2" w14:textId="77777777" w:rsidR="00E92CDF" w:rsidRDefault="00E92CDF">
      <w:pPr>
        <w:pStyle w:val="Standard"/>
        <w:rPr>
          <w:sz w:val="20"/>
          <w:szCs w:val="20"/>
        </w:rPr>
      </w:pPr>
    </w:p>
    <w:p w14:paraId="5E59FF77" w14:textId="77777777" w:rsidR="00E92CDF" w:rsidRDefault="00E92CDF">
      <w:pPr>
        <w:pStyle w:val="Standard"/>
        <w:rPr>
          <w:sz w:val="20"/>
          <w:szCs w:val="20"/>
        </w:rPr>
      </w:pPr>
    </w:p>
    <w:p w14:paraId="42156592" w14:textId="51050849" w:rsidR="006F7C56" w:rsidRDefault="006F7C56" w:rsidP="006F7C56">
      <w:pPr>
        <w:pStyle w:val="Standard"/>
      </w:pPr>
      <w:r>
        <w:t>DOES PERFORM AGGREGATION BEFORE SHUFFLING</w:t>
      </w:r>
    </w:p>
    <w:p w14:paraId="3DAA6F5E" w14:textId="77777777" w:rsidR="00E92CDF" w:rsidRDefault="00E92CDF">
      <w:pPr>
        <w:pStyle w:val="Standard"/>
        <w:rPr>
          <w:sz w:val="20"/>
          <w:szCs w:val="20"/>
        </w:rPr>
      </w:pPr>
    </w:p>
    <w:p w14:paraId="4E7F3BA5" w14:textId="77777777" w:rsidR="00E92CDF" w:rsidRDefault="00E92CDF">
      <w:pPr>
        <w:pStyle w:val="Standard"/>
        <w:rPr>
          <w:sz w:val="20"/>
          <w:szCs w:val="20"/>
        </w:rPr>
      </w:pPr>
    </w:p>
    <w:p w14:paraId="02200243" w14:textId="77777777" w:rsidR="00E92CDF" w:rsidRDefault="00E92CDF">
      <w:pPr>
        <w:pStyle w:val="Standard"/>
        <w:rPr>
          <w:sz w:val="20"/>
          <w:szCs w:val="20"/>
        </w:rPr>
      </w:pPr>
    </w:p>
    <w:p w14:paraId="2103653C" w14:textId="77777777" w:rsidR="00E92CDF" w:rsidRDefault="00E92CDF">
      <w:pPr>
        <w:pStyle w:val="Standard"/>
        <w:rPr>
          <w:sz w:val="20"/>
          <w:szCs w:val="20"/>
        </w:rPr>
      </w:pPr>
    </w:p>
    <w:p w14:paraId="1A4F7EAD" w14:textId="77777777" w:rsidR="00E92CDF" w:rsidRDefault="00E92CDF">
      <w:pPr>
        <w:pStyle w:val="Standard"/>
        <w:rPr>
          <w:sz w:val="20"/>
          <w:szCs w:val="20"/>
        </w:rPr>
      </w:pPr>
    </w:p>
    <w:p w14:paraId="76BB6F16" w14:textId="77777777" w:rsidR="00E92CDF" w:rsidRDefault="00E92CDF">
      <w:pPr>
        <w:pStyle w:val="Standard"/>
        <w:rPr>
          <w:sz w:val="20"/>
          <w:szCs w:val="20"/>
        </w:rPr>
      </w:pPr>
    </w:p>
    <w:p w14:paraId="0FA1A0B2" w14:textId="77777777" w:rsidR="00E92CDF" w:rsidRDefault="00E92CDF">
      <w:pPr>
        <w:pStyle w:val="Standard"/>
        <w:rPr>
          <w:sz w:val="20"/>
          <w:szCs w:val="20"/>
        </w:rPr>
      </w:pPr>
    </w:p>
    <w:p w14:paraId="469E9053" w14:textId="77777777" w:rsidR="00E92CDF" w:rsidRDefault="00FE33E2">
      <w:pPr>
        <w:pStyle w:val="Standard"/>
      </w:pPr>
      <w:r>
        <w:rPr>
          <w:rFonts w:ascii="Monospace" w:hAnsi="Monospace"/>
          <w:b/>
          <w:bCs/>
          <w:sz w:val="31"/>
          <w:szCs w:val="20"/>
        </w:rPr>
        <w:t>Join Implementation</w:t>
      </w:r>
    </w:p>
    <w:p w14:paraId="4C139AD1" w14:textId="77777777" w:rsidR="00E92CDF" w:rsidRDefault="00E92CDF">
      <w:pPr>
        <w:pStyle w:val="Standard"/>
        <w:rPr>
          <w:sz w:val="20"/>
          <w:szCs w:val="20"/>
        </w:rPr>
      </w:pPr>
    </w:p>
    <w:p w14:paraId="27271586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1) </w:t>
      </w:r>
      <w:r>
        <w:rPr>
          <w:rFonts w:ascii="Monospace" w:hAnsi="Monospace"/>
          <w:b/>
          <w:bCs/>
          <w:sz w:val="26"/>
          <w:szCs w:val="26"/>
        </w:rPr>
        <w:t>R-RS Join</w:t>
      </w:r>
    </w:p>
    <w:p w14:paraId="2171881A" w14:textId="77777777" w:rsidR="00E92CDF" w:rsidRDefault="00E92CDF">
      <w:pPr>
        <w:pStyle w:val="Standard"/>
        <w:rPr>
          <w:sz w:val="20"/>
          <w:szCs w:val="20"/>
        </w:rPr>
      </w:pPr>
    </w:p>
    <w:p w14:paraId="1B7F1FCB" w14:textId="77777777" w:rsidR="00E92CDF" w:rsidRDefault="00E92CDF">
      <w:pPr>
        <w:pStyle w:val="Standard"/>
        <w:rPr>
          <w:sz w:val="20"/>
          <w:szCs w:val="20"/>
        </w:rPr>
      </w:pPr>
    </w:p>
    <w:p w14:paraId="76F37A1F" w14:textId="77777777" w:rsidR="00E92CDF" w:rsidRDefault="00FE33E2">
      <w:pPr>
        <w:pStyle w:val="Standard"/>
        <w:rPr>
          <w:rFonts w:ascii="Monospace" w:hAnsi="Monospace"/>
          <w:b/>
          <w:bCs/>
          <w:sz w:val="20"/>
          <w:szCs w:val="26"/>
        </w:rPr>
      </w:pPr>
      <w:proofErr w:type="spellStart"/>
      <w:r>
        <w:rPr>
          <w:rFonts w:ascii="Monospace" w:hAnsi="Monospace"/>
          <w:b/>
          <w:bCs/>
          <w:sz w:val="20"/>
          <w:szCs w:val="26"/>
        </w:rPr>
        <w:t>Psuedo</w:t>
      </w:r>
      <w:proofErr w:type="spellEnd"/>
      <w:r>
        <w:rPr>
          <w:rFonts w:ascii="Monospace" w:hAnsi="Monospace"/>
          <w:b/>
          <w:bCs/>
          <w:sz w:val="20"/>
          <w:szCs w:val="26"/>
        </w:rPr>
        <w:t xml:space="preserve"> code:</w:t>
      </w:r>
    </w:p>
    <w:p w14:paraId="75A0ED1F" w14:textId="77777777" w:rsidR="00E92CDF" w:rsidRDefault="00E92CDF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39B5B3D3" w14:textId="77777777" w:rsidR="00E92CDF" w:rsidRDefault="00FE33E2">
      <w:pPr>
        <w:pStyle w:val="Standard"/>
        <w:numPr>
          <w:ilvl w:val="0"/>
          <w:numId w:val="1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Set max </w:t>
      </w:r>
      <w:r>
        <w:rPr>
          <w:rFonts w:ascii="Calibri Light" w:hAnsi="Calibri Light" w:cs="Calibri Light"/>
          <w:sz w:val="18"/>
          <w:szCs w:val="18"/>
        </w:rPr>
        <w:t>filter</w:t>
      </w:r>
    </w:p>
    <w:p w14:paraId="0AC07F58" w14:textId="77777777" w:rsidR="00E92CDF" w:rsidRDefault="00FE33E2">
      <w:pPr>
        <w:suppressAutoHyphens w:val="0"/>
        <w:autoSpaceDE w:val="0"/>
        <w:ind w:firstLine="720"/>
        <w:textAlignment w:val="auto"/>
      </w:pP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maxFilter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15000</w:t>
      </w:r>
    </w:p>
    <w:p w14:paraId="15E216B5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textFile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sc.textFile</w:t>
      </w:r>
      <w:proofErr w:type="spellEnd"/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("s3://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-input/edges.csv")</w:t>
      </w:r>
    </w:p>
    <w:p w14:paraId="1D8DD906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65CB88A7" w14:textId="77777777" w:rsidR="00E92CDF" w:rsidRDefault="00FE33E2">
      <w:pPr>
        <w:pStyle w:val="ListParagraph"/>
        <w:numPr>
          <w:ilvl w:val="0"/>
          <w:numId w:val="1"/>
        </w:num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Filter using the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maxfilter</w:t>
      </w:r>
      <w:proofErr w:type="spellEnd"/>
    </w:p>
    <w:p w14:paraId="4C4667D4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textFile.map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line =&gt;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line.split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(","))</w:t>
      </w:r>
    </w:p>
    <w:p w14:paraId="4409FED7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   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.filter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(edge =&gt;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edge(0)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toInt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&lt;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maxFilter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&amp;&amp; 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edge(1)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toInt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&lt;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maxFilter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)</w:t>
      </w:r>
    </w:p>
    <w:p w14:paraId="4E825B3E" w14:textId="77777777" w:rsidR="00E92CDF" w:rsidRDefault="00FE33E2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           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.map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(edge =&gt; (edge(0), edge(1)))</w:t>
      </w:r>
    </w:p>
    <w:p w14:paraId="79F32AE4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00C17713" w14:textId="77777777" w:rsidR="00E92CDF" w:rsidRDefault="00FE33E2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3) To find pairs a→ b and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b→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c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,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we need to find pairs that have the common node ‘b’.</w:t>
      </w:r>
    </w:p>
    <w:p w14:paraId="1901CC53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//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So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join the edges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dataset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on a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flipped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version of the same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dataset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, to get Path2.</w:t>
      </w:r>
    </w:p>
    <w:p w14:paraId="75085D5F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edgesOnce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 =&gt; (edge._2, edge._1)) //flip all edges</w:t>
      </w:r>
    </w:p>
    <w:p w14:paraId="5CF30D51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edgesTwice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 =&gt; (edge._1, edge._2)) //don't do anything</w:t>
      </w:r>
    </w:p>
    <w:p w14:paraId="7352D223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edgesThrice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filteredEdges.map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 =&gt; ((edge._1,edge._2) , 1))</w:t>
      </w:r>
    </w:p>
    <w:p w14:paraId="4B547044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0163BBBF" w14:textId="77777777" w:rsidR="00E92CDF" w:rsidRDefault="00FE33E2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>4)Calculating path2</w:t>
      </w:r>
    </w:p>
    <w:p w14:paraId="6A263619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path2 =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edge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sOnce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.join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edgesTwice</w:t>
      </w:r>
      <w:proofErr w:type="spellEnd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).map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(pair =&gt; pair._2)</w:t>
      </w:r>
    </w:p>
    <w:p w14:paraId="56F64143" w14:textId="77777777" w:rsidR="00E92CDF" w:rsidRDefault="00E92CDF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40328706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5)Reverse the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endpoints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of path2 edges to exactly match with the keys</w:t>
      </w:r>
    </w:p>
    <w:p w14:paraId="6D72C94B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//of the third edge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dataset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</w:t>
      </w:r>
    </w:p>
    <w:p w14:paraId="67A13376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revPath2 =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path2.map(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x =&gt; ((x._2 , x._1) , 1))</w:t>
      </w:r>
    </w:p>
    <w:p w14:paraId="2E402164" w14:textId="77777777" w:rsidR="00E92CDF" w:rsidRDefault="00FE33E2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</w:p>
    <w:p w14:paraId="6D4DC5E7" w14:textId="77777777" w:rsidR="00E92CDF" w:rsidRDefault="00FE33E2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 xml:space="preserve">6)Divide by 3 to eliminate redundant 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counting of same triangles</w:t>
      </w:r>
    </w:p>
    <w:p w14:paraId="5BAE212F" w14:textId="77777777" w:rsidR="00E92CDF" w:rsidRDefault="00FE33E2">
      <w:pPr>
        <w:suppressAutoHyphens w:val="0"/>
        <w:autoSpaceDE w:val="0"/>
        <w:textAlignment w:val="auto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  <w:t>//with different order of edges.</w:t>
      </w:r>
    </w:p>
    <w:p w14:paraId="423BE210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matches = </w:t>
      </w:r>
      <w:r>
        <w:rPr>
          <w:rFonts w:ascii="Calibri Light" w:hAnsi="Calibri Light" w:cs="Calibri Light"/>
          <w:kern w:val="0"/>
          <w:sz w:val="18"/>
          <w:szCs w:val="18"/>
          <w:u w:val="single"/>
          <w:lang w:bidi="ar-SA"/>
        </w:rPr>
        <w:t>revPath2</w:t>
      </w:r>
      <w:r>
        <w:rPr>
          <w:rFonts w:ascii="Calibri Light" w:hAnsi="Calibri Light" w:cs="Calibri Light"/>
          <w:kern w:val="0"/>
          <w:sz w:val="18"/>
          <w:szCs w:val="18"/>
          <w:lang w:bidi="ar-SA"/>
        </w:rPr>
        <w:t>.join(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edgesThrice</w:t>
      </w:r>
      <w:proofErr w:type="spellEnd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).count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()</w:t>
      </w:r>
    </w:p>
    <w:p w14:paraId="0E5C5F6D" w14:textId="77777777" w:rsidR="00E92CDF" w:rsidRDefault="00FE33E2">
      <w:pPr>
        <w:suppressAutoHyphens w:val="0"/>
        <w:autoSpaceDE w:val="0"/>
        <w:textAlignment w:val="auto"/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r>
        <w:rPr>
          <w:rFonts w:ascii="Calibri Light" w:hAnsi="Calibri Light" w:cs="Calibri Light"/>
          <w:b/>
          <w:bCs/>
          <w:kern w:val="0"/>
          <w:sz w:val="18"/>
          <w:szCs w:val="18"/>
          <w:lang w:bidi="ar-SA"/>
        </w:rPr>
        <w:t>val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triangleCount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=  matches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/3</w:t>
      </w:r>
    </w:p>
    <w:p w14:paraId="08C58363" w14:textId="77777777" w:rsidR="00E92CDF" w:rsidRDefault="00FE33E2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ab/>
      </w:r>
      <w:proofErr w:type="spellStart"/>
      <w:proofErr w:type="gram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println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(</w:t>
      </w:r>
      <w:proofErr w:type="gram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"Number of triangles = "+ </w:t>
      </w:r>
      <w:proofErr w:type="spellStart"/>
      <w:r>
        <w:rPr>
          <w:rFonts w:ascii="Calibri Light" w:hAnsi="Calibri Light" w:cs="Calibri Light"/>
          <w:kern w:val="0"/>
          <w:sz w:val="18"/>
          <w:szCs w:val="18"/>
          <w:lang w:bidi="ar-SA"/>
        </w:rPr>
        <w:t>triangleCount</w:t>
      </w:r>
      <w:proofErr w:type="spellEnd"/>
      <w:r>
        <w:rPr>
          <w:rFonts w:ascii="Calibri Light" w:hAnsi="Calibri Light" w:cs="Calibri Light"/>
          <w:kern w:val="0"/>
          <w:sz w:val="18"/>
          <w:szCs w:val="18"/>
          <w:lang w:bidi="ar-SA"/>
        </w:rPr>
        <w:t>)</w:t>
      </w:r>
    </w:p>
    <w:p w14:paraId="1C4E1594" w14:textId="77777777" w:rsidR="00E92CDF" w:rsidRDefault="00E92CDF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7A9E9379" w14:textId="77777777" w:rsidR="00E92CDF" w:rsidRDefault="00E92CDF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</w:p>
    <w:p w14:paraId="308C7874" w14:textId="77777777" w:rsidR="00E92CDF" w:rsidRDefault="00FE33E2">
      <w:pPr>
        <w:pStyle w:val="Standard"/>
        <w:rPr>
          <w:rFonts w:ascii="Calibri Light" w:hAnsi="Calibri Light" w:cs="Calibri Light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kern w:val="0"/>
          <w:sz w:val="18"/>
          <w:szCs w:val="18"/>
          <w:lang w:bidi="ar-SA"/>
        </w:rPr>
        <w:t xml:space="preserve"> </w:t>
      </w:r>
    </w:p>
    <w:p w14:paraId="17F5B869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48B04572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2D65142F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19C42CE3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E3A34B7" w14:textId="77777777" w:rsidR="00B31818" w:rsidRDefault="00B31818">
      <w:pPr>
        <w:pStyle w:val="Standard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Output: </w:t>
      </w:r>
    </w:p>
    <w:p w14:paraId="15FAC3D4" w14:textId="3C9293BB" w:rsidR="00E92CDF" w:rsidRDefault="00B31818">
      <w:pPr>
        <w:pStyle w:val="Standard"/>
        <w:rPr>
          <w:rFonts w:ascii="Monospace" w:hAnsi="Monospace"/>
          <w:sz w:val="20"/>
          <w:szCs w:val="20"/>
        </w:rPr>
      </w:pPr>
      <w:r w:rsidRPr="00B31818">
        <w:rPr>
          <w:rFonts w:ascii="Monospace" w:hAnsi="Monospace"/>
          <w:sz w:val="20"/>
          <w:szCs w:val="20"/>
        </w:rPr>
        <w:t>https://github.ccs.neu.edu/vaibhavdave5/parallelDataProcessing/blob/master/SocialTriagleSpark/Spark-Demo/answer.txt</w:t>
      </w:r>
    </w:p>
    <w:p w14:paraId="50375ACE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6A372EA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77C724A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C3987AD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4616EF5C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8E96B78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2DCCCCA3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24D34E60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9728573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19767F0C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1F4A2E8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11A9D49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0510CEDE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70DCC9DA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61389AAB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5392704E" w14:textId="77777777" w:rsidR="00E92CDF" w:rsidRDefault="00E92CDF">
      <w:pPr>
        <w:pStyle w:val="Standard"/>
        <w:rPr>
          <w:rFonts w:ascii="Monospace" w:hAnsi="Monospace"/>
          <w:sz w:val="20"/>
          <w:szCs w:val="20"/>
        </w:rPr>
      </w:pPr>
    </w:p>
    <w:p w14:paraId="33EB468A" w14:textId="77777777" w:rsidR="00E92CDF" w:rsidRDefault="00FE33E2">
      <w:pPr>
        <w:pStyle w:val="Standard"/>
      </w:pPr>
      <w:r>
        <w:rPr>
          <w:rFonts w:ascii="Monospace" w:hAnsi="Monospace"/>
          <w:sz w:val="20"/>
          <w:szCs w:val="20"/>
        </w:rPr>
        <w:t xml:space="preserve">2) </w:t>
      </w:r>
      <w:r>
        <w:rPr>
          <w:rFonts w:ascii="Monospace" w:hAnsi="Monospace"/>
          <w:b/>
          <w:bCs/>
          <w:sz w:val="26"/>
          <w:szCs w:val="26"/>
        </w:rPr>
        <w:t>R-Rep Join</w:t>
      </w:r>
    </w:p>
    <w:p w14:paraId="63FDECAE" w14:textId="77777777" w:rsidR="00E92CDF" w:rsidRDefault="00E92CDF">
      <w:pPr>
        <w:pStyle w:val="Standard"/>
        <w:rPr>
          <w:sz w:val="20"/>
          <w:szCs w:val="20"/>
        </w:rPr>
      </w:pPr>
    </w:p>
    <w:p w14:paraId="11520EC4" w14:textId="508C4C60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Read CSV file</w:t>
      </w:r>
    </w:p>
    <w:p w14:paraId="140D216A" w14:textId="77777777" w:rsidR="00F43B53" w:rsidRPr="00F43B53" w:rsidRDefault="00F43B53" w:rsidP="00F43B53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56C7996D" w14:textId="60578EE2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Isolate edges and filter using max filter</w:t>
      </w:r>
    </w:p>
    <w:p w14:paraId="6647157E" w14:textId="1A114C38" w:rsidR="00F43B53" w:rsidRDefault="00F43B53" w:rsidP="00F43B53">
      <w:pPr>
        <w:pStyle w:val="Standard"/>
        <w:ind w:left="160"/>
        <w:rPr>
          <w:rFonts w:ascii="Calibri Light" w:hAnsi="Calibri Light" w:cs="Calibri Light"/>
          <w:sz w:val="18"/>
          <w:szCs w:val="18"/>
        </w:rPr>
      </w:pPr>
    </w:p>
    <w:p w14:paraId="24A5CB33" w14:textId="14970C44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Make RDD from the edges named edges </w:t>
      </w:r>
    </w:p>
    <w:p w14:paraId="50108227" w14:textId="77777777" w:rsidR="00F43B53" w:rsidRPr="00F43B53" w:rsidRDefault="00F43B53" w:rsidP="00F43B53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245DE3EB" w14:textId="7A549D1F" w:rsidR="00F43B53" w:rsidRP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Make a map (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userID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,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 List[followers]) from the RDD named </w:t>
      </w: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</w:p>
    <w:p w14:paraId="72AF9665" w14:textId="77777777" w:rsidR="00F43B53" w:rsidRDefault="00F43B53" w:rsidP="00F43B53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1FF8871E" w14:textId="0C7D40AF" w:rsid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the map</w:t>
      </w:r>
    </w:p>
    <w:p w14:paraId="31FB7761" w14:textId="77777777" w:rsidR="00F43B53" w:rsidRDefault="00F43B53" w:rsidP="00F43B53">
      <w:pPr>
        <w:pStyle w:val="Standard"/>
        <w:ind w:left="520"/>
        <w:rPr>
          <w:rFonts w:ascii="Calibri Light" w:hAnsi="Calibri Light" w:cs="Calibri Light"/>
          <w:sz w:val="18"/>
          <w:szCs w:val="18"/>
        </w:rPr>
      </w:pPr>
    </w:p>
    <w:p w14:paraId="3CA548C9" w14:textId="337B9058" w:rsidR="00F43B53" w:rsidRDefault="00F43B53" w:rsidP="00F43B53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Path2 = 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edges.flatMap</w:t>
      </w:r>
      <w:proofErr w:type="spellEnd"/>
      <w:proofErr w:type="gramEnd"/>
      <w:r>
        <w:rPr>
          <w:rFonts w:ascii="Calibri Light" w:hAnsi="Calibri Light" w:cs="Calibri Light"/>
          <w:sz w:val="18"/>
          <w:szCs w:val="18"/>
        </w:rPr>
        <w:t xml:space="preserve"> ( (id, follower) =&gt;</w:t>
      </w:r>
    </w:p>
    <w:p w14:paraId="66D525A9" w14:textId="77777777" w:rsidR="00F43B53" w:rsidRDefault="00F43B53" w:rsidP="00F43B53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265D5D68" w14:textId="38F94D7D" w:rsidR="00F43B53" w:rsidRDefault="00F43B53" w:rsidP="00F43B53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>(</w:t>
      </w:r>
      <w:r w:rsidR="0005566D">
        <w:rPr>
          <w:rFonts w:ascii="Calibri Light" w:hAnsi="Calibri Light" w:cs="Calibri Light"/>
          <w:sz w:val="18"/>
          <w:szCs w:val="18"/>
        </w:rPr>
        <w:t xml:space="preserve">(follower2) =&gt; </w:t>
      </w:r>
    </w:p>
    <w:p w14:paraId="4F589B42" w14:textId="5EBA2E67" w:rsidR="00F43B53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id, follower2)</w:t>
      </w:r>
    </w:p>
    <w:p w14:paraId="488B2E31" w14:textId="27931643" w:rsidR="00F43B53" w:rsidRDefault="00F43B53" w:rsidP="00F43B53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333A7F07" w14:textId="1FC38E62" w:rsidR="0005566D" w:rsidRDefault="0005566D" w:rsidP="0005566D">
      <w:pPr>
        <w:pStyle w:val="Standard"/>
        <w:numPr>
          <w:ilvl w:val="0"/>
          <w:numId w:val="4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FullTriangle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= </w:t>
      </w:r>
      <w:r>
        <w:rPr>
          <w:rFonts w:ascii="Calibri Light" w:hAnsi="Calibri Light" w:cs="Calibri Light"/>
          <w:sz w:val="18"/>
          <w:szCs w:val="18"/>
        </w:rPr>
        <w:t>path2</w:t>
      </w:r>
      <w:r>
        <w:rPr>
          <w:rFonts w:ascii="Calibri Light" w:hAnsi="Calibri Light" w:cs="Calibri Light"/>
          <w:sz w:val="18"/>
          <w:szCs w:val="18"/>
        </w:rPr>
        <w:t xml:space="preserve">.flatMap </w:t>
      </w:r>
      <w:proofErr w:type="gramStart"/>
      <w:r>
        <w:rPr>
          <w:rFonts w:ascii="Calibri Light" w:hAnsi="Calibri Light" w:cs="Calibri Light"/>
          <w:sz w:val="18"/>
          <w:szCs w:val="18"/>
        </w:rPr>
        <w:t>( (</w:t>
      </w:r>
      <w:proofErr w:type="gramEnd"/>
      <w:r>
        <w:rPr>
          <w:rFonts w:ascii="Calibri Light" w:hAnsi="Calibri Light" w:cs="Calibri Light"/>
          <w:sz w:val="18"/>
          <w:szCs w:val="18"/>
        </w:rPr>
        <w:t>id, follower) =&gt;</w:t>
      </w:r>
    </w:p>
    <w:p w14:paraId="662809D4" w14:textId="77777777" w:rsidR="0005566D" w:rsidRDefault="0005566D" w:rsidP="0005566D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290E0580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((follower2) =&gt; </w:t>
      </w:r>
    </w:p>
    <w:p w14:paraId="19F5C02A" w14:textId="7FBB503B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if(</w:t>
      </w:r>
      <w:proofErr w:type="gramEnd"/>
      <w:r>
        <w:rPr>
          <w:rFonts w:ascii="Calibri Light" w:hAnsi="Calibri Light" w:cs="Calibri Light"/>
          <w:sz w:val="18"/>
          <w:szCs w:val="18"/>
        </w:rPr>
        <w:t>follower2 == id)</w:t>
      </w:r>
    </w:p>
    <w:p w14:paraId="5001E10B" w14:textId="5AEF30C4" w:rsidR="0005566D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if, follower2)</w:t>
      </w:r>
    </w:p>
    <w:p w14:paraId="03D9DBBC" w14:textId="3FEA59A9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1C7E75DF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</w:p>
    <w:p w14:paraId="33E3369D" w14:textId="218E7D3C" w:rsidR="00F43B53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     8)</w:t>
      </w:r>
      <w:r w:rsidR="00F43B53" w:rsidRPr="00F43B53">
        <w:rPr>
          <w:rFonts w:ascii="Calibri Light" w:hAnsi="Calibri Light" w:cs="Calibri Light"/>
          <w:sz w:val="18"/>
          <w:szCs w:val="18"/>
        </w:rPr>
        <w:t xml:space="preserve">    </w:t>
      </w:r>
      <w:proofErr w:type="spellStart"/>
      <w:r w:rsidR="00F43B53" w:rsidRPr="00F43B53">
        <w:rPr>
          <w:rFonts w:ascii="Calibri Light" w:hAnsi="Calibri Light" w:cs="Calibri Light"/>
          <w:sz w:val="18"/>
          <w:szCs w:val="18"/>
        </w:rPr>
        <w:t>val</w:t>
      </w:r>
      <w:proofErr w:type="spellEnd"/>
      <w:r w:rsidR="00F43B53" w:rsidRPr="00F43B53">
        <w:rPr>
          <w:rFonts w:ascii="Calibri Light" w:hAnsi="Calibri Light" w:cs="Calibri Light"/>
          <w:sz w:val="18"/>
          <w:szCs w:val="18"/>
        </w:rPr>
        <w:t xml:space="preserve"> count = </w:t>
      </w:r>
      <w:proofErr w:type="spellStart"/>
      <w:r w:rsidR="00F43B53" w:rsidRPr="00F43B53">
        <w:rPr>
          <w:rFonts w:ascii="Calibri Light" w:hAnsi="Calibri Light" w:cs="Calibri Light"/>
          <w:sz w:val="18"/>
          <w:szCs w:val="18"/>
        </w:rPr>
        <w:t>fullTriangle.count</w:t>
      </w:r>
      <w:proofErr w:type="spellEnd"/>
      <w:r w:rsidR="00F43B53" w:rsidRPr="00F43B53">
        <w:rPr>
          <w:rFonts w:ascii="Calibri Light" w:hAnsi="Calibri Light" w:cs="Calibri Light"/>
          <w:sz w:val="18"/>
          <w:szCs w:val="18"/>
        </w:rPr>
        <w:t>()/</w:t>
      </w:r>
      <w:proofErr w:type="gramStart"/>
      <w:r w:rsidR="00F43B53" w:rsidRPr="00F43B53">
        <w:rPr>
          <w:rFonts w:ascii="Calibri Light" w:hAnsi="Calibri Light" w:cs="Calibri Light"/>
          <w:sz w:val="18"/>
          <w:szCs w:val="18"/>
        </w:rPr>
        <w:t>3</w:t>
      </w:r>
      <w:r>
        <w:rPr>
          <w:rFonts w:ascii="Calibri Light" w:hAnsi="Calibri Light" w:cs="Calibri Light"/>
          <w:sz w:val="18"/>
          <w:szCs w:val="18"/>
        </w:rPr>
        <w:t xml:space="preserve">  =</w:t>
      </w:r>
      <w:proofErr w:type="gramEnd"/>
      <w:r>
        <w:rPr>
          <w:rFonts w:ascii="Calibri Light" w:hAnsi="Calibri Light" w:cs="Calibri Light"/>
          <w:sz w:val="18"/>
          <w:szCs w:val="18"/>
        </w:rPr>
        <w:t>= Answer</w:t>
      </w:r>
    </w:p>
    <w:p w14:paraId="0E79901C" w14:textId="5EB0DA06" w:rsidR="00F43B53" w:rsidRPr="00F43B53" w:rsidRDefault="00F43B53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0A2EF2FF" w14:textId="72673C23" w:rsidR="00E92CDF" w:rsidRDefault="00E92CDF" w:rsidP="00F43B53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62CE9C4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410E8D5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7C10B0B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3D192C5" w14:textId="296394BF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C4E29BE" w14:textId="0DA44D5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338E5FD" w14:textId="565E7D4A" w:rsidR="00605885" w:rsidRDefault="00B31818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proofErr w:type="spellStart"/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OutPut</w:t>
      </w:r>
      <w:proofErr w:type="spellEnd"/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: </w:t>
      </w:r>
    </w:p>
    <w:p w14:paraId="39AA8156" w14:textId="77777777" w:rsidR="00B31818" w:rsidRDefault="00B31818" w:rsidP="00B31818">
      <w:pPr>
        <w:pStyle w:val="Standard"/>
        <w:rPr>
          <w:rFonts w:ascii="Monospace" w:hAnsi="Monospace"/>
          <w:sz w:val="20"/>
          <w:szCs w:val="20"/>
        </w:rPr>
      </w:pPr>
    </w:p>
    <w:p w14:paraId="58104791" w14:textId="03965794" w:rsidR="00B31818" w:rsidRDefault="00B31818" w:rsidP="00B31818">
      <w:pPr>
        <w:pStyle w:val="Standard"/>
        <w:rPr>
          <w:rFonts w:ascii="Monospace" w:hAnsi="Monospace"/>
          <w:sz w:val="20"/>
          <w:szCs w:val="20"/>
        </w:rPr>
      </w:pPr>
      <w:r w:rsidRPr="00B31818">
        <w:rPr>
          <w:rFonts w:ascii="Monospace" w:hAnsi="Monospace"/>
          <w:sz w:val="20"/>
          <w:szCs w:val="20"/>
        </w:rPr>
        <w:t>https://github.ccs.neu.edu/vaibhavdave5/parallelDataProcessing/blob/master/SocialTriagleSpark/Spark-Demo/answer.txt</w:t>
      </w:r>
    </w:p>
    <w:p w14:paraId="01F967D0" w14:textId="77777777" w:rsidR="00B31818" w:rsidRDefault="00B31818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C48B90A" w14:textId="6CEFA82B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1137D45" w14:textId="23B99F74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326E163" w14:textId="25A147F1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751AC23" w14:textId="53458E69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E7527DD" w14:textId="5F871B54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D3061BF" w14:textId="2422BC5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3A15623" w14:textId="3F725D73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177CB5D" w14:textId="0BC1664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57EAF08" w14:textId="380D8093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90A69DB" w14:textId="1F8BEA53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5A93E0E" w14:textId="58BE7900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E34CDA4" w14:textId="6AC1E1D8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B02106F" w14:textId="093D3A8F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CFC3753" w14:textId="42E3278B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F70E8C6" w14:textId="499EAF46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7B6E4DF" w14:textId="6E77340C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3832978" w14:textId="39DADA21" w:rsidR="00605885" w:rsidRDefault="00605885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4093BB7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918AB79" w14:textId="04683E09" w:rsidR="0005566D" w:rsidRDefault="0005566D" w:rsidP="0005566D">
      <w:pPr>
        <w:pStyle w:val="Standard"/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3)</w:t>
      </w:r>
      <w:r w:rsidRPr="0005566D"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b/>
          <w:bCs/>
          <w:sz w:val="26"/>
          <w:szCs w:val="26"/>
        </w:rPr>
        <w:t>D</w:t>
      </w:r>
      <w:r>
        <w:rPr>
          <w:rFonts w:ascii="Monospace" w:hAnsi="Monospace"/>
          <w:b/>
          <w:bCs/>
          <w:sz w:val="26"/>
          <w:szCs w:val="26"/>
        </w:rPr>
        <w:t>-Rep Join</w:t>
      </w:r>
    </w:p>
    <w:p w14:paraId="72773D7C" w14:textId="77777777" w:rsidR="0005566D" w:rsidRDefault="0005566D" w:rsidP="0005566D">
      <w:pPr>
        <w:pStyle w:val="Standard"/>
        <w:rPr>
          <w:sz w:val="20"/>
          <w:szCs w:val="20"/>
        </w:rPr>
      </w:pPr>
    </w:p>
    <w:p w14:paraId="637EB9E7" w14:textId="77777777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Read CSV file</w:t>
      </w:r>
    </w:p>
    <w:p w14:paraId="0FAEB680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3C9C0F56" w14:textId="77777777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Isolate edges and filter using max filter</w:t>
      </w:r>
    </w:p>
    <w:p w14:paraId="4A0530FB" w14:textId="77777777" w:rsidR="0005566D" w:rsidRDefault="0005566D" w:rsidP="0005566D">
      <w:pPr>
        <w:pStyle w:val="Standard"/>
        <w:ind w:left="160"/>
        <w:rPr>
          <w:rFonts w:ascii="Calibri Light" w:hAnsi="Calibri Light" w:cs="Calibri Light"/>
          <w:sz w:val="18"/>
          <w:szCs w:val="18"/>
        </w:rPr>
      </w:pPr>
    </w:p>
    <w:p w14:paraId="4434E5C0" w14:textId="0479D3C4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Make </w:t>
      </w:r>
      <w:proofErr w:type="spellStart"/>
      <w:r>
        <w:rPr>
          <w:rFonts w:ascii="Calibri Light" w:hAnsi="Calibri Light" w:cs="Calibri Light"/>
          <w:sz w:val="18"/>
          <w:szCs w:val="18"/>
        </w:rPr>
        <w:t>DataSet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from the edges named edges </w:t>
      </w:r>
    </w:p>
    <w:p w14:paraId="3C5EC50D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</w:p>
    <w:p w14:paraId="1ABA5672" w14:textId="77777777" w:rsidR="0005566D" w:rsidRPr="00F43B53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Make a map (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userID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,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 List[followers]) from the RDD named </w:t>
      </w: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</w:p>
    <w:p w14:paraId="79931B44" w14:textId="77777777" w:rsidR="0005566D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1B8A0753" w14:textId="77777777" w:rsidR="0005566D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the map</w:t>
      </w:r>
    </w:p>
    <w:p w14:paraId="1947CC4D" w14:textId="77777777" w:rsidR="0005566D" w:rsidRDefault="0005566D" w:rsidP="0005566D">
      <w:pPr>
        <w:pStyle w:val="Standard"/>
        <w:ind w:left="520"/>
        <w:rPr>
          <w:rFonts w:ascii="Calibri Light" w:hAnsi="Calibri Light" w:cs="Calibri Light"/>
          <w:sz w:val="18"/>
          <w:szCs w:val="18"/>
        </w:rPr>
      </w:pPr>
    </w:p>
    <w:p w14:paraId="727574F2" w14:textId="77777777" w:rsidR="0005566D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Path2 = </w:t>
      </w:r>
      <w:proofErr w:type="spellStart"/>
      <w:proofErr w:type="gramStart"/>
      <w:r>
        <w:rPr>
          <w:rFonts w:ascii="Calibri Light" w:hAnsi="Calibri Light" w:cs="Calibri Light"/>
          <w:sz w:val="18"/>
          <w:szCs w:val="18"/>
        </w:rPr>
        <w:t>edges.flatMap</w:t>
      </w:r>
      <w:proofErr w:type="spellEnd"/>
      <w:proofErr w:type="gramEnd"/>
      <w:r>
        <w:rPr>
          <w:rFonts w:ascii="Calibri Light" w:hAnsi="Calibri Light" w:cs="Calibri Light"/>
          <w:sz w:val="18"/>
          <w:szCs w:val="18"/>
        </w:rPr>
        <w:t xml:space="preserve"> ( (id, follower) =&gt;</w:t>
      </w:r>
    </w:p>
    <w:p w14:paraId="1F1452FD" w14:textId="77777777" w:rsidR="0005566D" w:rsidRDefault="0005566D" w:rsidP="0005566D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69C07D1D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((follower2) =&gt; </w:t>
      </w:r>
    </w:p>
    <w:p w14:paraId="188CAD23" w14:textId="77777777" w:rsidR="0005566D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id, follower2)</w:t>
      </w:r>
    </w:p>
    <w:p w14:paraId="67DAC4E5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4EC07356" w14:textId="77777777" w:rsidR="0005566D" w:rsidRDefault="0005566D" w:rsidP="0005566D">
      <w:pPr>
        <w:pStyle w:val="Standard"/>
        <w:numPr>
          <w:ilvl w:val="0"/>
          <w:numId w:val="5"/>
        </w:numPr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FullTriangle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 = path2.flatMap </w:t>
      </w:r>
      <w:proofErr w:type="gramStart"/>
      <w:r>
        <w:rPr>
          <w:rFonts w:ascii="Calibri Light" w:hAnsi="Calibri Light" w:cs="Calibri Light"/>
          <w:sz w:val="18"/>
          <w:szCs w:val="18"/>
        </w:rPr>
        <w:t>( (</w:t>
      </w:r>
      <w:proofErr w:type="gramEnd"/>
      <w:r>
        <w:rPr>
          <w:rFonts w:ascii="Calibri Light" w:hAnsi="Calibri Light" w:cs="Calibri Light"/>
          <w:sz w:val="18"/>
          <w:szCs w:val="18"/>
        </w:rPr>
        <w:t>id, follower) =&gt;</w:t>
      </w:r>
    </w:p>
    <w:p w14:paraId="48158488" w14:textId="77777777" w:rsidR="0005566D" w:rsidRDefault="0005566D" w:rsidP="0005566D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7C8A2A85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spellStart"/>
      <w:r>
        <w:rPr>
          <w:rFonts w:ascii="Calibri Light" w:hAnsi="Calibri Light" w:cs="Calibri Light"/>
          <w:sz w:val="18"/>
          <w:szCs w:val="18"/>
        </w:rPr>
        <w:t>broadcastedMap</w:t>
      </w:r>
      <w:proofErr w:type="spellEnd"/>
      <w:r>
        <w:rPr>
          <w:rFonts w:ascii="Calibri Light" w:hAnsi="Calibri Light" w:cs="Calibri Light"/>
          <w:sz w:val="18"/>
          <w:szCs w:val="18"/>
        </w:rPr>
        <w:t>(follower</w:t>
      </w:r>
      <w:proofErr w:type="gramStart"/>
      <w:r>
        <w:rPr>
          <w:rFonts w:ascii="Calibri Light" w:hAnsi="Calibri Light" w:cs="Calibri Light"/>
          <w:sz w:val="18"/>
          <w:szCs w:val="18"/>
        </w:rPr>
        <w:t>).foreach</w:t>
      </w:r>
      <w:proofErr w:type="gramEnd"/>
      <w:r>
        <w:rPr>
          <w:rFonts w:ascii="Calibri Light" w:hAnsi="Calibri Light" w:cs="Calibri Light"/>
          <w:sz w:val="18"/>
          <w:szCs w:val="18"/>
        </w:rPr>
        <w:t xml:space="preserve">((follower2) =&gt; </w:t>
      </w:r>
    </w:p>
    <w:p w14:paraId="5B8E3DB4" w14:textId="77777777" w:rsid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if(</w:t>
      </w:r>
      <w:proofErr w:type="gramEnd"/>
      <w:r>
        <w:rPr>
          <w:rFonts w:ascii="Calibri Light" w:hAnsi="Calibri Light" w:cs="Calibri Light"/>
          <w:sz w:val="18"/>
          <w:szCs w:val="18"/>
        </w:rPr>
        <w:t>follower2 == id)</w:t>
      </w:r>
    </w:p>
    <w:p w14:paraId="7AE2194C" w14:textId="77777777" w:rsidR="0005566D" w:rsidRPr="0005566D" w:rsidRDefault="0005566D" w:rsidP="0005566D">
      <w:pPr>
        <w:pStyle w:val="Standard"/>
        <w:ind w:left="1780"/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emit(</w:t>
      </w:r>
      <w:proofErr w:type="gramEnd"/>
      <w:r>
        <w:rPr>
          <w:rFonts w:ascii="Calibri Light" w:hAnsi="Calibri Light" w:cs="Calibri Light"/>
          <w:sz w:val="18"/>
          <w:szCs w:val="18"/>
        </w:rPr>
        <w:t>if, follower2)</w:t>
      </w:r>
    </w:p>
    <w:p w14:paraId="4EF182ED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)</w:t>
      </w:r>
    </w:p>
    <w:p w14:paraId="2238A3ED" w14:textId="77777777" w:rsidR="0005566D" w:rsidRDefault="0005566D" w:rsidP="0005566D">
      <w:pPr>
        <w:pStyle w:val="Standard"/>
        <w:ind w:left="720" w:firstLine="720"/>
        <w:rPr>
          <w:rFonts w:ascii="Calibri Light" w:hAnsi="Calibri Light" w:cs="Calibri Light"/>
          <w:sz w:val="18"/>
          <w:szCs w:val="18"/>
        </w:rPr>
      </w:pPr>
    </w:p>
    <w:p w14:paraId="71F58F2A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     8)</w:t>
      </w: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  <w:proofErr w:type="spellStart"/>
      <w:r w:rsidRPr="00F43B53">
        <w:rPr>
          <w:rFonts w:ascii="Calibri Light" w:hAnsi="Calibri Light" w:cs="Calibri Light"/>
          <w:sz w:val="18"/>
          <w:szCs w:val="18"/>
        </w:rPr>
        <w:t>val</w:t>
      </w:r>
      <w:proofErr w:type="spellEnd"/>
      <w:r w:rsidRPr="00F43B53">
        <w:rPr>
          <w:rFonts w:ascii="Calibri Light" w:hAnsi="Calibri Light" w:cs="Calibri Light"/>
          <w:sz w:val="18"/>
          <w:szCs w:val="18"/>
        </w:rPr>
        <w:t xml:space="preserve"> count = </w:t>
      </w:r>
      <w:proofErr w:type="spellStart"/>
      <w:r w:rsidRPr="00F43B53">
        <w:rPr>
          <w:rFonts w:ascii="Calibri Light" w:hAnsi="Calibri Light" w:cs="Calibri Light"/>
          <w:sz w:val="18"/>
          <w:szCs w:val="18"/>
        </w:rPr>
        <w:t>fullTriangle.count</w:t>
      </w:r>
      <w:proofErr w:type="spellEnd"/>
      <w:r w:rsidRPr="00F43B53">
        <w:rPr>
          <w:rFonts w:ascii="Calibri Light" w:hAnsi="Calibri Light" w:cs="Calibri Light"/>
          <w:sz w:val="18"/>
          <w:szCs w:val="18"/>
        </w:rPr>
        <w:t>()/</w:t>
      </w:r>
      <w:proofErr w:type="gramStart"/>
      <w:r w:rsidRPr="00F43B53">
        <w:rPr>
          <w:rFonts w:ascii="Calibri Light" w:hAnsi="Calibri Light" w:cs="Calibri Light"/>
          <w:sz w:val="18"/>
          <w:szCs w:val="18"/>
        </w:rPr>
        <w:t>3</w:t>
      </w:r>
      <w:r>
        <w:rPr>
          <w:rFonts w:ascii="Calibri Light" w:hAnsi="Calibri Light" w:cs="Calibri Light"/>
          <w:sz w:val="18"/>
          <w:szCs w:val="18"/>
        </w:rPr>
        <w:t xml:space="preserve">  =</w:t>
      </w:r>
      <w:proofErr w:type="gramEnd"/>
      <w:r>
        <w:rPr>
          <w:rFonts w:ascii="Calibri Light" w:hAnsi="Calibri Light" w:cs="Calibri Light"/>
          <w:sz w:val="18"/>
          <w:szCs w:val="18"/>
        </w:rPr>
        <w:t>= Answer</w:t>
      </w:r>
    </w:p>
    <w:p w14:paraId="748236D1" w14:textId="77777777" w:rsidR="0005566D" w:rsidRPr="00F43B53" w:rsidRDefault="0005566D" w:rsidP="0005566D">
      <w:pPr>
        <w:pStyle w:val="Standard"/>
        <w:rPr>
          <w:rFonts w:ascii="Calibri Light" w:hAnsi="Calibri Light" w:cs="Calibri Light"/>
          <w:sz w:val="18"/>
          <w:szCs w:val="18"/>
        </w:rPr>
      </w:pPr>
      <w:r w:rsidRPr="00F43B53">
        <w:rPr>
          <w:rFonts w:ascii="Calibri Light" w:hAnsi="Calibri Light" w:cs="Calibri Light"/>
          <w:sz w:val="18"/>
          <w:szCs w:val="18"/>
        </w:rPr>
        <w:t xml:space="preserve">    </w:t>
      </w:r>
    </w:p>
    <w:p w14:paraId="6144BD8F" w14:textId="4DF5C879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5290E3D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313F43B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F8D4C82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ABCDF3C" w14:textId="375241AB" w:rsidR="00E92CDF" w:rsidRDefault="00B31818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Output:</w:t>
      </w:r>
    </w:p>
    <w:p w14:paraId="4B5CA4E9" w14:textId="77777777" w:rsidR="00B31818" w:rsidRDefault="00B31818" w:rsidP="00B31818">
      <w:pPr>
        <w:pStyle w:val="Standard"/>
        <w:rPr>
          <w:rFonts w:ascii="Monospace" w:hAnsi="Monospace"/>
          <w:sz w:val="20"/>
          <w:szCs w:val="20"/>
        </w:rPr>
      </w:pPr>
    </w:p>
    <w:p w14:paraId="57F2BEAF" w14:textId="168A1BE4" w:rsidR="00B31818" w:rsidRDefault="00B31818" w:rsidP="00B31818">
      <w:pPr>
        <w:pStyle w:val="Standard"/>
        <w:rPr>
          <w:rFonts w:ascii="Monospace" w:hAnsi="Monospace"/>
          <w:sz w:val="20"/>
          <w:szCs w:val="20"/>
        </w:rPr>
      </w:pPr>
      <w:r w:rsidRPr="00B31818">
        <w:rPr>
          <w:rFonts w:ascii="Monospace" w:hAnsi="Monospace"/>
          <w:sz w:val="20"/>
          <w:szCs w:val="20"/>
        </w:rPr>
        <w:t>https://github.ccs.neu.edu/vaibhavdave5/parallelDataProcessing/blob/master/SocialTriagleSpark/Spark-Demo/answer.txt</w:t>
      </w:r>
    </w:p>
    <w:p w14:paraId="69AE1F46" w14:textId="77777777" w:rsidR="00B31818" w:rsidRDefault="00B31818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ACCC9A1" w14:textId="4FF1B7D0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7258EB7" w14:textId="46E0C863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87469DD" w14:textId="650E0C57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6FC4344" w14:textId="76AD637D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4CE9FCD" w14:textId="35D5832B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B15E0A9" w14:textId="71589DA4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FA48C25" w14:textId="16A1531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5FE5A20" w14:textId="49D44841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FE4BC27" w14:textId="35131C81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9394FEA" w14:textId="66BB8FAF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48417F2" w14:textId="1A9783EC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1ACA284" w14:textId="16E37B1F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FF70D95" w14:textId="33D0E53F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FF76CBD" w14:textId="02137A1D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04049EE" w14:textId="7D610D6C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F4CD08A" w14:textId="10E8EB9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2A3C9B0" w14:textId="707D551A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336C36E" w14:textId="0427CF0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63EFAD8" w14:textId="3929F122" w:rsidR="0089347B" w:rsidRDefault="0089347B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91475D4" w14:textId="40F8FCA3" w:rsidR="0089347B" w:rsidRDefault="0089347B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B00E304" w14:textId="5C11D636" w:rsidR="0089347B" w:rsidRDefault="0089347B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353B394" w14:textId="77777777" w:rsidR="0089347B" w:rsidRDefault="0089347B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A680477" w14:textId="038033C8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84F3E85" w14:textId="431E5D5E" w:rsidR="004A3AA7" w:rsidRDefault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2199DE9" w14:textId="6EE8F438" w:rsidR="004A3AA7" w:rsidRPr="0060618C" w:rsidRDefault="004A3AA7" w:rsidP="004A3AA7">
      <w:pPr>
        <w:pStyle w:val="Standard"/>
        <w:numPr>
          <w:ilvl w:val="0"/>
          <w:numId w:val="6"/>
        </w:numPr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</w:pPr>
      <w:r w:rsidRPr="0060618C"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  <w:lastRenderedPageBreak/>
        <w:t>R-Rep Join</w:t>
      </w:r>
    </w:p>
    <w:p w14:paraId="1EDCA630" w14:textId="77777777" w:rsid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C43011E" w14:textId="6F920C18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`</w:t>
      </w: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  <w:t>1) Read the csv</w:t>
      </w:r>
    </w:p>
    <w:p w14:paraId="318EDF53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511A3DB5" w14:textId="71A8364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                 2)Filter the edges</w:t>
      </w:r>
    </w:p>
    <w:p w14:paraId="76BE1853" w14:textId="6019CB6D" w:rsid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89E0D4E" w14:textId="60C527A2" w:rsidR="004A3AA7" w:rsidRPr="004A3AA7" w:rsidRDefault="004A3AA7" w:rsidP="004A3AA7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Define the following </w:t>
      </w:r>
      <w:proofErr w:type="spellStart"/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dataFrames</w:t>
      </w:r>
      <w:proofErr w:type="spellEnd"/>
    </w:p>
    <w:p w14:paraId="75B8249B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left </w:t>
      </w:r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= 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filtered</w:t>
      </w:r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.toDF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("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a","b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")</w:t>
      </w:r>
    </w:p>
    <w:p w14:paraId="34614346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right = 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filtered.toDF</w:t>
      </w:r>
      <w:proofErr w:type="spellEnd"/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("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c","d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")</w:t>
      </w:r>
    </w:p>
    <w:p w14:paraId="125E9CBD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thirdEdge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= 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filtered.toDF</w:t>
      </w:r>
      <w:proofErr w:type="spellEnd"/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("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p","q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")</w:t>
      </w:r>
    </w:p>
    <w:p w14:paraId="1FF70910" w14:textId="77777777" w:rsid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63CD360A" w14:textId="3EFAE11E" w:rsidR="004A3AA7" w:rsidRDefault="004A3AA7" w:rsidP="004A3AA7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Left join for Path2</w:t>
      </w:r>
    </w:p>
    <w:p w14:paraId="52AFBD00" w14:textId="63237F08" w:rsidR="004A3AA7" w:rsidRPr="004A3AA7" w:rsidRDefault="004A3AA7" w:rsidP="004A3AA7">
      <w:pPr>
        <w:pStyle w:val="Standard"/>
        <w:ind w:left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path2 = 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left.join</w:t>
      </w:r>
      <w:proofErr w:type="spellEnd"/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(right, $"b" === $"c").drop("b").drop("c")</w:t>
      </w:r>
    </w:p>
    <w:p w14:paraId="698B78D7" w14:textId="602A2075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26A7B410" w14:textId="639F21A1" w:rsidR="004A3AA7" w:rsidRPr="004A3AA7" w:rsidRDefault="004A3AA7" w:rsidP="00D67A06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Join for </w:t>
      </w:r>
      <w:proofErr w:type="spellStart"/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fullTriangle</w:t>
      </w:r>
      <w:proofErr w:type="spellEnd"/>
    </w:p>
    <w:p w14:paraId="0AB38921" w14:textId="77777777" w:rsidR="004A3AA7" w:rsidRPr="004A3AA7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fullTriangle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= path2.join(</w:t>
      </w:r>
      <w:proofErr w:type="spellStart"/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thirdEdge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,$</w:t>
      </w:r>
      <w:proofErr w:type="gram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"d" === $"p" &amp;&amp;  $"a" === $"q")</w:t>
      </w:r>
    </w:p>
    <w:p w14:paraId="4C3EE625" w14:textId="77777777" w:rsidR="00D67A06" w:rsidRDefault="004A3AA7" w:rsidP="004A3AA7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149E4FB1" w14:textId="49218FD8" w:rsidR="00D67A06" w:rsidRDefault="00D67A06" w:rsidP="00D67A06">
      <w:pPr>
        <w:pStyle w:val="Standard"/>
        <w:numPr>
          <w:ilvl w:val="0"/>
          <w:numId w:val="1"/>
        </w:numP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Remove repeated counts</w:t>
      </w:r>
    </w:p>
    <w:p w14:paraId="24A07D20" w14:textId="5115EF5C" w:rsidR="004A3AA7" w:rsidRDefault="004A3AA7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val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triangleCount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= </w:t>
      </w:r>
      <w:proofErr w:type="spell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fullTriangle.count</w:t>
      </w:r>
      <w:proofErr w:type="spellEnd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()/</w:t>
      </w:r>
      <w:proofErr w:type="gramStart"/>
      <w:r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3</w:t>
      </w:r>
      <w:r w:rsidR="001F53CE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 xml:space="preserve">  =</w:t>
      </w:r>
      <w:proofErr w:type="gramEnd"/>
      <w:r w:rsidR="001F53CE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= answer</w:t>
      </w:r>
    </w:p>
    <w:p w14:paraId="518C8984" w14:textId="178478C7" w:rsidR="0060618C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501A2C61" w14:textId="3C2F697E" w:rsidR="0060618C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1EEE15E" w14:textId="4448776A" w:rsidR="00B31818" w:rsidRDefault="00B31818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B19F40E" w14:textId="6FAE2305" w:rsidR="00B31818" w:rsidRDefault="00B31818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>Output:</w:t>
      </w:r>
    </w:p>
    <w:p w14:paraId="52D57253" w14:textId="77777777" w:rsidR="00B31818" w:rsidRDefault="00B31818" w:rsidP="00B31818">
      <w:pPr>
        <w:pStyle w:val="Standard"/>
        <w:rPr>
          <w:rFonts w:ascii="Monospace" w:hAnsi="Monospace"/>
          <w:sz w:val="20"/>
          <w:szCs w:val="20"/>
        </w:rPr>
      </w:pPr>
      <w:r w:rsidRPr="00B31818">
        <w:rPr>
          <w:rFonts w:ascii="Monospace" w:hAnsi="Monospace"/>
          <w:sz w:val="20"/>
          <w:szCs w:val="20"/>
        </w:rPr>
        <w:t>https://github.ccs.neu.edu/vaibhavdave5/parallelDataProcessing/blob/master/SocialTriagleSpark/Spark-Demo/answer.txt</w:t>
      </w:r>
    </w:p>
    <w:p w14:paraId="06826125" w14:textId="77777777" w:rsidR="00B31818" w:rsidRDefault="00B31818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093BBDD" w14:textId="77777777" w:rsidR="00B31818" w:rsidRDefault="00B31818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0EE063B" w14:textId="1671CFFD" w:rsidR="0060618C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0618C" w14:paraId="6267203D" w14:textId="77777777" w:rsidTr="0060618C">
        <w:tc>
          <w:tcPr>
            <w:tcW w:w="3320" w:type="dxa"/>
          </w:tcPr>
          <w:p w14:paraId="69471472" w14:textId="7C36AF6D" w:rsidR="0060618C" w:rsidRPr="00E35D48" w:rsidRDefault="0060618C" w:rsidP="00D67A0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Configuration</w:t>
            </w:r>
          </w:p>
        </w:tc>
        <w:tc>
          <w:tcPr>
            <w:tcW w:w="3321" w:type="dxa"/>
          </w:tcPr>
          <w:p w14:paraId="66E853EB" w14:textId="7AD45AA7" w:rsidR="0060618C" w:rsidRPr="00E35D48" w:rsidRDefault="0060618C" w:rsidP="00D67A0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Small Cluster</w:t>
            </w:r>
            <w:r w:rsidR="008B3145"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4 machines</w:t>
            </w:r>
          </w:p>
        </w:tc>
        <w:tc>
          <w:tcPr>
            <w:tcW w:w="3321" w:type="dxa"/>
          </w:tcPr>
          <w:p w14:paraId="79E85DE5" w14:textId="223E9DEB" w:rsidR="0060618C" w:rsidRPr="00E35D48" w:rsidRDefault="0060618C" w:rsidP="00D67A0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Large Cluster</w:t>
            </w:r>
            <w:r w:rsidR="008B3145"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7 machines</w:t>
            </w:r>
          </w:p>
        </w:tc>
      </w:tr>
      <w:tr w:rsidR="00D235D6" w14:paraId="718D6D36" w14:textId="77777777" w:rsidTr="0060618C">
        <w:tc>
          <w:tcPr>
            <w:tcW w:w="3320" w:type="dxa"/>
          </w:tcPr>
          <w:p w14:paraId="294C9C5A" w14:textId="0F97F418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RS-R</w:t>
            </w:r>
          </w:p>
        </w:tc>
        <w:tc>
          <w:tcPr>
            <w:tcW w:w="3321" w:type="dxa"/>
          </w:tcPr>
          <w:p w14:paraId="4C704AEB" w14:textId="4C3E454B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Time =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4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.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0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min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10000 </w:t>
            </w:r>
          </w:p>
          <w:p w14:paraId="7B16FA84" w14:textId="0AF6E773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Answer =520296</w:t>
            </w:r>
          </w:p>
        </w:tc>
        <w:tc>
          <w:tcPr>
            <w:tcW w:w="3321" w:type="dxa"/>
          </w:tcPr>
          <w:p w14:paraId="3B5BF461" w14:textId="77777777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Time =2.5min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10000 </w:t>
            </w:r>
          </w:p>
          <w:p w14:paraId="3B958148" w14:textId="18882E11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Answer =520296</w:t>
            </w:r>
          </w:p>
        </w:tc>
      </w:tr>
      <w:tr w:rsidR="00D235D6" w14:paraId="51CFF266" w14:textId="77777777" w:rsidTr="0060618C">
        <w:tc>
          <w:tcPr>
            <w:tcW w:w="3320" w:type="dxa"/>
          </w:tcPr>
          <w:p w14:paraId="59A3AA73" w14:textId="78CEC240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RS-D</w:t>
            </w:r>
          </w:p>
        </w:tc>
        <w:tc>
          <w:tcPr>
            <w:tcW w:w="3321" w:type="dxa"/>
          </w:tcPr>
          <w:p w14:paraId="3D19E498" w14:textId="3202D470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Time = 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9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.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3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min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10000</w:t>
            </w:r>
          </w:p>
          <w:p w14:paraId="76CEE51A" w14:textId="25636F71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Answer =520296</w:t>
            </w:r>
          </w:p>
        </w:tc>
        <w:tc>
          <w:tcPr>
            <w:tcW w:w="3321" w:type="dxa"/>
          </w:tcPr>
          <w:p w14:paraId="55EFBFC4" w14:textId="77777777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Time = 7.4 min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10000</w:t>
            </w:r>
          </w:p>
          <w:p w14:paraId="7A3802CA" w14:textId="699C9359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Answer =520296</w:t>
            </w:r>
          </w:p>
        </w:tc>
      </w:tr>
      <w:tr w:rsidR="00D235D6" w14:paraId="5D71917E" w14:textId="77777777" w:rsidTr="0060618C">
        <w:tc>
          <w:tcPr>
            <w:tcW w:w="3320" w:type="dxa"/>
          </w:tcPr>
          <w:p w14:paraId="31930600" w14:textId="2D2C446D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Rep-R</w:t>
            </w:r>
          </w:p>
        </w:tc>
        <w:tc>
          <w:tcPr>
            <w:tcW w:w="3321" w:type="dxa"/>
          </w:tcPr>
          <w:p w14:paraId="705A0AC2" w14:textId="5E887EED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Time = 1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2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</w:t>
            </w:r>
            <w:proofErr w:type="gram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min 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proofErr w:type="gram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500 Answer = 136</w:t>
            </w:r>
          </w:p>
        </w:tc>
        <w:tc>
          <w:tcPr>
            <w:tcW w:w="3321" w:type="dxa"/>
          </w:tcPr>
          <w:p w14:paraId="495BAFBC" w14:textId="3A0B68E2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Time = 10 </w:t>
            </w:r>
            <w:proofErr w:type="gram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min 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proofErr w:type="gram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500 Answer = 136</w:t>
            </w:r>
          </w:p>
        </w:tc>
      </w:tr>
      <w:tr w:rsidR="00D235D6" w14:paraId="787999A2" w14:textId="77777777" w:rsidTr="0060618C">
        <w:tc>
          <w:tcPr>
            <w:tcW w:w="3320" w:type="dxa"/>
          </w:tcPr>
          <w:p w14:paraId="68E77293" w14:textId="651A3846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Rep-D</w:t>
            </w:r>
          </w:p>
        </w:tc>
        <w:tc>
          <w:tcPr>
            <w:tcW w:w="3321" w:type="dxa"/>
          </w:tcPr>
          <w:p w14:paraId="12236F83" w14:textId="70E782D9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Time = 11min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500 Answer = 136</w:t>
            </w:r>
          </w:p>
        </w:tc>
        <w:tc>
          <w:tcPr>
            <w:tcW w:w="3321" w:type="dxa"/>
          </w:tcPr>
          <w:p w14:paraId="74799C99" w14:textId="651DE55B" w:rsidR="00D235D6" w:rsidRPr="00E35D48" w:rsidRDefault="00D235D6" w:rsidP="00D235D6">
            <w:pPr>
              <w:pStyle w:val="Standard"/>
              <w:rPr>
                <w:rFonts w:ascii="Calibri Light" w:hAnsi="Calibri Light" w:cs="Calibri Light"/>
                <w:color w:val="000000"/>
                <w:kern w:val="0"/>
                <w:lang w:bidi="ar-SA"/>
              </w:rPr>
            </w:pP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Time = 11min </w:t>
            </w:r>
            <w:proofErr w:type="spellStart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>MaxF</w:t>
            </w:r>
            <w:proofErr w:type="spellEnd"/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= 500</w:t>
            </w:r>
            <w:r w:rsidRPr="00E35D48">
              <w:rPr>
                <w:rFonts w:ascii="Calibri Light" w:hAnsi="Calibri Light" w:cs="Calibri Light"/>
                <w:color w:val="000000"/>
                <w:kern w:val="0"/>
                <w:lang w:bidi="ar-SA"/>
              </w:rPr>
              <w:t xml:space="preserve"> Answer = 136</w:t>
            </w:r>
          </w:p>
        </w:tc>
      </w:tr>
    </w:tbl>
    <w:p w14:paraId="2744EC7C" w14:textId="77777777" w:rsidR="0060618C" w:rsidRPr="004A3AA7" w:rsidRDefault="0060618C" w:rsidP="00D67A06">
      <w:pPr>
        <w:pStyle w:val="Standard"/>
        <w:ind w:firstLine="720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D5FEE3E" w14:textId="4FFCB871" w:rsidR="00E92CDF" w:rsidRDefault="001F53CE" w:rsidP="001F53CE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r w:rsidR="004A3AA7" w:rsidRPr="004A3AA7"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4448C43D" w14:textId="3B4ED30F" w:rsidR="00E35D48" w:rsidRDefault="001F53CE" w:rsidP="001F53CE">
      <w:pPr>
        <w:pStyle w:val="Standard"/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</w:pP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  <w:r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  <w:tab/>
      </w:r>
    </w:p>
    <w:p w14:paraId="5A03BEB7" w14:textId="577C92A7" w:rsidR="000E5969" w:rsidRDefault="000E5969" w:rsidP="001F53CE">
      <w:pPr>
        <w:pStyle w:val="Standard"/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</w:pPr>
      <w:r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  <w:t>All the logs can be found here:</w:t>
      </w:r>
    </w:p>
    <w:p w14:paraId="6112E543" w14:textId="77777777" w:rsidR="000203AB" w:rsidRDefault="000203AB" w:rsidP="001F53CE">
      <w:pPr>
        <w:pStyle w:val="Standard"/>
        <w:rPr>
          <w:rFonts w:ascii="Calibri Light" w:hAnsi="Calibri Light" w:cs="Calibri Light"/>
          <w:b/>
          <w:color w:val="000000"/>
          <w:kern w:val="0"/>
          <w:sz w:val="32"/>
          <w:szCs w:val="32"/>
          <w:lang w:bidi="ar-SA"/>
        </w:rPr>
      </w:pPr>
    </w:p>
    <w:p w14:paraId="278E2066" w14:textId="07BE18A7" w:rsidR="00147D51" w:rsidRDefault="000203AB" w:rsidP="001F53CE">
      <w:pPr>
        <w:pStyle w:val="Standard"/>
        <w:rPr>
          <w:rFonts w:ascii="Calibri Light" w:hAnsi="Calibri Light" w:cs="Calibri Light"/>
          <w:b/>
          <w:color w:val="000000"/>
          <w:kern w:val="0"/>
          <w:sz w:val="18"/>
          <w:szCs w:val="18"/>
          <w:lang w:bidi="ar-SA"/>
        </w:rPr>
      </w:pPr>
      <w:hyperlink r:id="rId8" w:history="1">
        <w:r w:rsidRPr="00086E64">
          <w:rPr>
            <w:rStyle w:val="Hyperlink"/>
            <w:rFonts w:ascii="Calibri Light" w:hAnsi="Calibri Light" w:cs="Calibri Light"/>
            <w:b/>
            <w:kern w:val="0"/>
            <w:sz w:val="18"/>
            <w:szCs w:val="18"/>
            <w:lang w:bidi="ar-SA"/>
          </w:rPr>
          <w:t>https://github.ccs.neu.edu/vaibhavdave5/parallelDataProcessing/tree/2bce0094419d184ce235908335b92fe0e351a157/SocialTriagleSpark/Spark-Demo/Logs</w:t>
        </w:r>
      </w:hyperlink>
    </w:p>
    <w:p w14:paraId="5E8DB299" w14:textId="77777777" w:rsidR="000203AB" w:rsidRPr="00E35D48" w:rsidRDefault="000203AB" w:rsidP="001F53CE">
      <w:pPr>
        <w:pStyle w:val="Standard"/>
        <w:rPr>
          <w:rFonts w:ascii="Calibri Light" w:hAnsi="Calibri Light" w:cs="Calibri Light"/>
          <w:b/>
          <w:color w:val="000000"/>
          <w:kern w:val="0"/>
          <w:sz w:val="18"/>
          <w:szCs w:val="18"/>
          <w:lang w:bidi="ar-SA"/>
        </w:rPr>
      </w:pPr>
    </w:p>
    <w:p w14:paraId="1443A8AD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2AABAE9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AD129C0" w14:textId="77777777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53B91ED" w14:textId="2D94BCE9" w:rsidR="00E92CDF" w:rsidRDefault="00E92CDF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3E1FF74F" w14:textId="6B5F622B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5460EF8" w14:textId="2BB929F8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98BDBD1" w14:textId="057CE122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2D580BD" w14:textId="73B88CA7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9F8D324" w14:textId="29C8B1EB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135E53CC" w14:textId="24C18144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E88E479" w14:textId="54B1B678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0B2027E" w14:textId="08168101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25FC60C" w14:textId="0F3DAD87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4C36CE7D" w14:textId="6D9C5EF5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22F3DD22" w14:textId="00772C36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76E7B256" w14:textId="31B17937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0840E9F" w14:textId="0BD385D0" w:rsidR="0005566D" w:rsidRDefault="00223421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  <w:r>
        <w:rPr>
          <w:noProof/>
        </w:rPr>
        <w:drawing>
          <wp:inline distT="0" distB="0" distL="0" distR="0" wp14:anchorId="19374AEA" wp14:editId="53415129">
            <wp:extent cx="633222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1C307" wp14:editId="0A9B7A58">
            <wp:extent cx="633222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419522" w14:textId="3B031C08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01574137" w14:textId="0B6D9A73" w:rsidR="0005566D" w:rsidRDefault="0005566D">
      <w:pPr>
        <w:pStyle w:val="Standard"/>
        <w:rPr>
          <w:rFonts w:ascii="Calibri Light" w:hAnsi="Calibri Light" w:cs="Calibri Light"/>
          <w:color w:val="000000"/>
          <w:kern w:val="0"/>
          <w:sz w:val="18"/>
          <w:szCs w:val="18"/>
          <w:lang w:bidi="ar-SA"/>
        </w:rPr>
      </w:pPr>
    </w:p>
    <w:p w14:paraId="6A47AA99" w14:textId="2F5301BF" w:rsidR="00E92CDF" w:rsidRDefault="00FE33E2">
      <w:pPr>
        <w:pStyle w:val="Standard"/>
        <w:ind w:left="720"/>
      </w:pPr>
      <w:r>
        <w:rPr>
          <w:rFonts w:ascii="Consolas" w:hAnsi="Consolas" w:cs="Consolas"/>
          <w:color w:val="000000"/>
          <w:kern w:val="0"/>
          <w:sz w:val="20"/>
          <w:szCs w:val="20"/>
          <w:lang w:bidi="ar-SA"/>
        </w:rPr>
        <w:t xml:space="preserve"> </w:t>
      </w:r>
    </w:p>
    <w:sectPr w:rsidR="00E92CD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6FB73" w14:textId="77777777" w:rsidR="00FE33E2" w:rsidRDefault="00FE33E2">
      <w:r>
        <w:separator/>
      </w:r>
    </w:p>
  </w:endnote>
  <w:endnote w:type="continuationSeparator" w:id="0">
    <w:p w14:paraId="2E9D384D" w14:textId="77777777" w:rsidR="00FE33E2" w:rsidRDefault="00FE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Calibri"/>
    <w:charset w:val="00"/>
    <w:family w:val="auto"/>
    <w:pitch w:val="default"/>
  </w:font>
  <w:font w:name="Monospac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61925" w14:textId="77777777" w:rsidR="00FE33E2" w:rsidRDefault="00FE33E2">
      <w:r>
        <w:rPr>
          <w:color w:val="000000"/>
        </w:rPr>
        <w:separator/>
      </w:r>
    </w:p>
  </w:footnote>
  <w:footnote w:type="continuationSeparator" w:id="0">
    <w:p w14:paraId="7375EECE" w14:textId="77777777" w:rsidR="00FE33E2" w:rsidRDefault="00FE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D8E"/>
    <w:multiLevelType w:val="multilevel"/>
    <w:tmpl w:val="539621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3C9E"/>
    <w:multiLevelType w:val="hybridMultilevel"/>
    <w:tmpl w:val="F3EC66D6"/>
    <w:lvl w:ilvl="0" w:tplc="553E99C8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0" w:hanging="360"/>
      </w:pPr>
    </w:lvl>
    <w:lvl w:ilvl="2" w:tplc="0409001B">
      <w:start w:val="1"/>
      <w:numFmt w:val="lowerRoman"/>
      <w:lvlText w:val="%3."/>
      <w:lvlJc w:val="right"/>
      <w:pPr>
        <w:ind w:left="1960" w:hanging="180"/>
      </w:pPr>
    </w:lvl>
    <w:lvl w:ilvl="3" w:tplc="0409000F">
      <w:start w:val="1"/>
      <w:numFmt w:val="decimal"/>
      <w:lvlText w:val="%4."/>
      <w:lvlJc w:val="left"/>
      <w:pPr>
        <w:ind w:left="2680" w:hanging="360"/>
      </w:pPr>
    </w:lvl>
    <w:lvl w:ilvl="4" w:tplc="04090019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41551548"/>
    <w:multiLevelType w:val="multilevel"/>
    <w:tmpl w:val="28E65E3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D0101"/>
    <w:multiLevelType w:val="multilevel"/>
    <w:tmpl w:val="5096F02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327EA6"/>
    <w:multiLevelType w:val="hybridMultilevel"/>
    <w:tmpl w:val="F3EC66D6"/>
    <w:lvl w:ilvl="0" w:tplc="553E99C8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0" w:hanging="360"/>
      </w:pPr>
    </w:lvl>
    <w:lvl w:ilvl="2" w:tplc="0409001B">
      <w:start w:val="1"/>
      <w:numFmt w:val="lowerRoman"/>
      <w:lvlText w:val="%3."/>
      <w:lvlJc w:val="right"/>
      <w:pPr>
        <w:ind w:left="1960" w:hanging="180"/>
      </w:pPr>
    </w:lvl>
    <w:lvl w:ilvl="3" w:tplc="0409000F">
      <w:start w:val="1"/>
      <w:numFmt w:val="decimal"/>
      <w:lvlText w:val="%4."/>
      <w:lvlJc w:val="left"/>
      <w:pPr>
        <w:ind w:left="2680" w:hanging="360"/>
      </w:pPr>
    </w:lvl>
    <w:lvl w:ilvl="4" w:tplc="04090019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5" w15:restartNumberingAfterBreak="0">
    <w:nsid w:val="753C5672"/>
    <w:multiLevelType w:val="hybridMultilevel"/>
    <w:tmpl w:val="80FEFAA2"/>
    <w:lvl w:ilvl="0" w:tplc="685C336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ED38D9"/>
    <w:multiLevelType w:val="hybridMultilevel"/>
    <w:tmpl w:val="A712E512"/>
    <w:lvl w:ilvl="0" w:tplc="231EB2D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2CDF"/>
    <w:rsid w:val="000203AB"/>
    <w:rsid w:val="0005566D"/>
    <w:rsid w:val="000E5969"/>
    <w:rsid w:val="00147D51"/>
    <w:rsid w:val="001F53CE"/>
    <w:rsid w:val="00220954"/>
    <w:rsid w:val="00223421"/>
    <w:rsid w:val="004A3AA7"/>
    <w:rsid w:val="005C630E"/>
    <w:rsid w:val="00605885"/>
    <w:rsid w:val="0060618C"/>
    <w:rsid w:val="006F08DC"/>
    <w:rsid w:val="006F7C56"/>
    <w:rsid w:val="0086641A"/>
    <w:rsid w:val="0089347B"/>
    <w:rsid w:val="008B3145"/>
    <w:rsid w:val="00A46419"/>
    <w:rsid w:val="00B31818"/>
    <w:rsid w:val="00D235D6"/>
    <w:rsid w:val="00D67A06"/>
    <w:rsid w:val="00E35D48"/>
    <w:rsid w:val="00E92CDF"/>
    <w:rsid w:val="00F43B53"/>
    <w:rsid w:val="00FC5D59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5D6E"/>
  <w15:docId w15:val="{77E006BA-06DB-4B80-8C1D-F6D506CF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06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cs.neu.edu/vaibhavdave5/parallelDataProcessing/tree/2bce0094419d184ce235908335b92fe0e351a157/SocialTriagleSpark/Spark-Demo/L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cs.neu.edu/vaibhavdave5/parallelDataProcessing/tree/master/SocialTriagleSpark/Spark-Dem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Dave</dc:creator>
  <cp:lastModifiedBy>Vaibhav Dave</cp:lastModifiedBy>
  <cp:revision>17</cp:revision>
  <cp:lastPrinted>2019-02-25T03:43:00Z</cp:lastPrinted>
  <dcterms:created xsi:type="dcterms:W3CDTF">2019-02-25T02:46:00Z</dcterms:created>
  <dcterms:modified xsi:type="dcterms:W3CDTF">2019-02-25T03:48:00Z</dcterms:modified>
</cp:coreProperties>
</file>